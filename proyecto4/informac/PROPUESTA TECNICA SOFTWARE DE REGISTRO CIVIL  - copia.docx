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96E6E6" w14:textId="77777777" w:rsidR="00284E55" w:rsidRDefault="00284E55" w:rsidP="006807BA">
      <w:pPr>
        <w:pStyle w:val="Sangra2detindependiente"/>
        <w:ind w:left="0"/>
        <w:rPr>
          <w:sz w:val="18"/>
          <w:szCs w:val="20"/>
        </w:rPr>
      </w:pPr>
      <w:bookmarkStart w:id="0" w:name="_Hlk92895144"/>
      <w:bookmarkEnd w:id="0"/>
    </w:p>
    <w:p w14:paraId="48953CBC" w14:textId="32A62562" w:rsidR="006807BA" w:rsidRPr="00E11705" w:rsidRDefault="006807BA" w:rsidP="006807BA">
      <w:pPr>
        <w:pStyle w:val="Sangra2detindependiente"/>
        <w:ind w:left="0"/>
        <w:rPr>
          <w:sz w:val="18"/>
          <w:szCs w:val="20"/>
        </w:rPr>
      </w:pPr>
      <w:r w:rsidRPr="00E11705">
        <w:rPr>
          <w:sz w:val="18"/>
          <w:szCs w:val="20"/>
        </w:rPr>
        <w:t xml:space="preserve">Arequipa, </w:t>
      </w:r>
      <w:r w:rsidR="00CB2365">
        <w:rPr>
          <w:sz w:val="18"/>
          <w:szCs w:val="20"/>
        </w:rPr>
        <w:t>31</w:t>
      </w:r>
      <w:r w:rsidR="0045560B" w:rsidRPr="00E11705">
        <w:rPr>
          <w:sz w:val="18"/>
          <w:szCs w:val="20"/>
        </w:rPr>
        <w:t xml:space="preserve"> de </w:t>
      </w:r>
      <w:r w:rsidR="00405AD8">
        <w:rPr>
          <w:sz w:val="18"/>
          <w:szCs w:val="20"/>
        </w:rPr>
        <w:t>julio</w:t>
      </w:r>
      <w:r w:rsidRPr="00E11705">
        <w:rPr>
          <w:sz w:val="18"/>
          <w:szCs w:val="20"/>
        </w:rPr>
        <w:t xml:space="preserve"> del </w:t>
      </w:r>
      <w:r w:rsidR="0065180F" w:rsidRPr="00E11705">
        <w:rPr>
          <w:sz w:val="18"/>
          <w:szCs w:val="20"/>
        </w:rPr>
        <w:t>202</w:t>
      </w:r>
      <w:r w:rsidR="00CB2365">
        <w:rPr>
          <w:sz w:val="18"/>
          <w:szCs w:val="20"/>
        </w:rPr>
        <w:t>5</w:t>
      </w:r>
      <w:r w:rsidRPr="00E11705">
        <w:rPr>
          <w:sz w:val="18"/>
          <w:szCs w:val="20"/>
        </w:rPr>
        <w:t>.</w:t>
      </w:r>
    </w:p>
    <w:p w14:paraId="2047E4CC" w14:textId="77777777" w:rsidR="006807BA" w:rsidRPr="00E11705" w:rsidRDefault="006807BA" w:rsidP="006807BA">
      <w:pPr>
        <w:pStyle w:val="Sangra2detindependiente"/>
        <w:ind w:left="0"/>
        <w:rPr>
          <w:sz w:val="18"/>
          <w:szCs w:val="20"/>
        </w:rPr>
      </w:pPr>
    </w:p>
    <w:p w14:paraId="6DF66020" w14:textId="65F1CD04" w:rsidR="0037495D" w:rsidRPr="00E11705" w:rsidRDefault="006807BA" w:rsidP="00351F19">
      <w:pPr>
        <w:pStyle w:val="Sangra2detindependiente"/>
        <w:ind w:left="0"/>
        <w:rPr>
          <w:sz w:val="18"/>
          <w:szCs w:val="20"/>
        </w:rPr>
      </w:pPr>
      <w:r w:rsidRPr="00E11705">
        <w:rPr>
          <w:sz w:val="18"/>
          <w:szCs w:val="20"/>
        </w:rPr>
        <w:t>Señor</w:t>
      </w:r>
      <w:r w:rsidR="00C773AC" w:rsidRPr="00E11705">
        <w:rPr>
          <w:sz w:val="18"/>
          <w:szCs w:val="20"/>
        </w:rPr>
        <w:tab/>
      </w:r>
      <w:r w:rsidR="005B32B3" w:rsidRPr="00E11705">
        <w:rPr>
          <w:sz w:val="18"/>
          <w:szCs w:val="20"/>
        </w:rPr>
        <w:tab/>
      </w:r>
      <w:r w:rsidR="00242FF0" w:rsidRPr="00E11705">
        <w:rPr>
          <w:sz w:val="18"/>
          <w:szCs w:val="20"/>
        </w:rPr>
        <w:t>:</w:t>
      </w:r>
      <w:r w:rsidR="00C773AC" w:rsidRPr="00E11705">
        <w:rPr>
          <w:sz w:val="18"/>
          <w:szCs w:val="20"/>
        </w:rPr>
        <w:tab/>
      </w:r>
      <w:r w:rsidR="00AE6B66">
        <w:rPr>
          <w:sz w:val="18"/>
          <w:szCs w:val="20"/>
        </w:rPr>
        <w:t xml:space="preserve">Municipalidad </w:t>
      </w:r>
      <w:r w:rsidR="00CB2365">
        <w:rPr>
          <w:sz w:val="18"/>
          <w:szCs w:val="20"/>
        </w:rPr>
        <w:t>Centro Poblado el Porvenir</w:t>
      </w:r>
    </w:p>
    <w:p w14:paraId="1FD2B0C7" w14:textId="77777777" w:rsidR="00210541" w:rsidRPr="00E11705" w:rsidRDefault="00210541" w:rsidP="006807BA">
      <w:pPr>
        <w:pStyle w:val="Sangra2detindependiente"/>
        <w:ind w:left="0"/>
        <w:rPr>
          <w:sz w:val="18"/>
          <w:szCs w:val="20"/>
        </w:rPr>
      </w:pPr>
    </w:p>
    <w:p w14:paraId="70D478C3" w14:textId="77777777" w:rsidR="006807BA" w:rsidRPr="00E11705" w:rsidRDefault="006807BA" w:rsidP="006807BA">
      <w:pPr>
        <w:pStyle w:val="Sangra2detindependiente"/>
        <w:ind w:left="0"/>
        <w:rPr>
          <w:sz w:val="18"/>
          <w:szCs w:val="20"/>
        </w:rPr>
      </w:pPr>
      <w:r w:rsidRPr="00E11705">
        <w:rPr>
          <w:sz w:val="18"/>
          <w:szCs w:val="20"/>
        </w:rPr>
        <w:t>Asunto</w:t>
      </w:r>
      <w:r w:rsidRPr="00E11705">
        <w:rPr>
          <w:sz w:val="18"/>
          <w:szCs w:val="20"/>
        </w:rPr>
        <w:tab/>
      </w:r>
      <w:r w:rsidRPr="00E11705">
        <w:rPr>
          <w:sz w:val="18"/>
          <w:szCs w:val="20"/>
        </w:rPr>
        <w:tab/>
        <w:t>:</w:t>
      </w:r>
      <w:r w:rsidRPr="00E11705">
        <w:rPr>
          <w:sz w:val="18"/>
          <w:szCs w:val="20"/>
        </w:rPr>
        <w:tab/>
        <w:t>Propone Instalación del Software SIAM</w:t>
      </w:r>
      <w:r w:rsidR="007A0C02" w:rsidRPr="00E11705">
        <w:rPr>
          <w:sz w:val="18"/>
          <w:szCs w:val="20"/>
        </w:rPr>
        <w:t xml:space="preserve"> – Modulo de Registro Civil</w:t>
      </w:r>
    </w:p>
    <w:p w14:paraId="2229D311" w14:textId="77777777" w:rsidR="004B1E3E" w:rsidRPr="00E11705" w:rsidRDefault="004B1E3E" w:rsidP="006807BA">
      <w:pPr>
        <w:pStyle w:val="Sangra2detindependiente"/>
        <w:ind w:left="0"/>
        <w:rPr>
          <w:b/>
          <w:sz w:val="18"/>
          <w:szCs w:val="20"/>
          <w:u w:val="single"/>
        </w:rPr>
      </w:pPr>
    </w:p>
    <w:p w14:paraId="39930154" w14:textId="3997CB05" w:rsidR="006807BA" w:rsidRPr="00E11705" w:rsidRDefault="00CA1E9E" w:rsidP="006807BA">
      <w:pPr>
        <w:pStyle w:val="Sangra2detindependiente"/>
        <w:ind w:left="0"/>
        <w:rPr>
          <w:sz w:val="18"/>
          <w:szCs w:val="20"/>
        </w:rPr>
      </w:pPr>
      <w:r w:rsidRPr="00E11705">
        <w:rPr>
          <w:b/>
          <w:sz w:val="18"/>
          <w:szCs w:val="20"/>
          <w:u w:val="single"/>
        </w:rPr>
        <w:t>Presente</w:t>
      </w:r>
      <w:r w:rsidRPr="00E11705">
        <w:rPr>
          <w:sz w:val="18"/>
          <w:szCs w:val="20"/>
        </w:rPr>
        <w:t>. -</w:t>
      </w:r>
    </w:p>
    <w:p w14:paraId="57A6B84C" w14:textId="77777777" w:rsidR="006807BA" w:rsidRPr="00E11705" w:rsidRDefault="006807BA" w:rsidP="006807BA">
      <w:pPr>
        <w:pStyle w:val="Sangra2detindependiente"/>
        <w:ind w:left="0"/>
        <w:rPr>
          <w:sz w:val="18"/>
          <w:szCs w:val="20"/>
        </w:rPr>
      </w:pPr>
    </w:p>
    <w:p w14:paraId="31F93212" w14:textId="70BDF0A9" w:rsidR="006807BA" w:rsidRPr="00E11705" w:rsidRDefault="006807BA" w:rsidP="006807BA">
      <w:pPr>
        <w:pStyle w:val="Sangra2detindependiente"/>
        <w:ind w:left="0"/>
        <w:rPr>
          <w:sz w:val="18"/>
          <w:szCs w:val="20"/>
        </w:rPr>
      </w:pPr>
      <w:r w:rsidRPr="00E11705">
        <w:rPr>
          <w:sz w:val="18"/>
          <w:szCs w:val="20"/>
        </w:rPr>
        <w:tab/>
      </w:r>
      <w:r w:rsidRPr="00E11705">
        <w:rPr>
          <w:sz w:val="18"/>
          <w:szCs w:val="20"/>
        </w:rPr>
        <w:tab/>
      </w:r>
      <w:r w:rsidRPr="00E11705">
        <w:rPr>
          <w:sz w:val="18"/>
          <w:szCs w:val="20"/>
        </w:rPr>
        <w:tab/>
        <w:t>===================================================</w:t>
      </w:r>
      <w:r w:rsidR="001266E4">
        <w:rPr>
          <w:sz w:val="18"/>
          <w:szCs w:val="20"/>
        </w:rPr>
        <w:t>=======================</w:t>
      </w:r>
    </w:p>
    <w:p w14:paraId="4002BD0C" w14:textId="13735B53" w:rsidR="007A0C02" w:rsidRDefault="006807BA" w:rsidP="006B49D9">
      <w:pPr>
        <w:pStyle w:val="Sangra2detindependiente"/>
        <w:spacing w:line="360" w:lineRule="auto"/>
        <w:ind w:left="0"/>
        <w:rPr>
          <w:sz w:val="18"/>
          <w:szCs w:val="20"/>
        </w:rPr>
      </w:pPr>
      <w:r w:rsidRPr="00E11705">
        <w:rPr>
          <w:sz w:val="18"/>
          <w:szCs w:val="20"/>
        </w:rPr>
        <w:tab/>
      </w:r>
      <w:r w:rsidRPr="00E11705">
        <w:rPr>
          <w:sz w:val="18"/>
          <w:szCs w:val="20"/>
        </w:rPr>
        <w:tab/>
      </w:r>
      <w:r w:rsidRPr="00E11705">
        <w:rPr>
          <w:sz w:val="18"/>
          <w:szCs w:val="20"/>
        </w:rPr>
        <w:tab/>
        <w:t xml:space="preserve">Por intermedio de la presente me dirijo a Ud., con la finalidad de hacer llegar adjunto a la presente, la propuesta Técnica para la </w:t>
      </w:r>
      <w:r w:rsidR="009732CD" w:rsidRPr="00E11705">
        <w:rPr>
          <w:sz w:val="18"/>
          <w:szCs w:val="20"/>
        </w:rPr>
        <w:t>instalación</w:t>
      </w:r>
      <w:r w:rsidR="006B49D9" w:rsidRPr="00E11705">
        <w:rPr>
          <w:sz w:val="18"/>
          <w:szCs w:val="20"/>
        </w:rPr>
        <w:t xml:space="preserve"> del Software</w:t>
      </w:r>
      <w:r w:rsidR="007A0C02" w:rsidRPr="00E11705">
        <w:rPr>
          <w:sz w:val="18"/>
          <w:szCs w:val="20"/>
        </w:rPr>
        <w:t xml:space="preserve"> </w:t>
      </w:r>
      <w:r w:rsidR="00326FBA" w:rsidRPr="00E11705">
        <w:rPr>
          <w:sz w:val="18"/>
          <w:szCs w:val="20"/>
        </w:rPr>
        <w:t xml:space="preserve">SIAM, </w:t>
      </w:r>
      <w:r w:rsidR="00433857" w:rsidRPr="00E11705">
        <w:rPr>
          <w:sz w:val="18"/>
          <w:szCs w:val="20"/>
        </w:rPr>
        <w:t>módulo</w:t>
      </w:r>
      <w:r w:rsidR="00326FBA" w:rsidRPr="00E11705">
        <w:rPr>
          <w:sz w:val="18"/>
          <w:szCs w:val="20"/>
        </w:rPr>
        <w:t xml:space="preserve"> de Registro Civil</w:t>
      </w:r>
      <w:r w:rsidR="0079423C" w:rsidRPr="00E11705">
        <w:rPr>
          <w:sz w:val="18"/>
          <w:szCs w:val="20"/>
        </w:rPr>
        <w:t>, incluye lo siguiente</w:t>
      </w:r>
      <w:r w:rsidR="007A0C02" w:rsidRPr="00E11705">
        <w:rPr>
          <w:sz w:val="18"/>
          <w:szCs w:val="20"/>
        </w:rPr>
        <w:t>:</w:t>
      </w:r>
    </w:p>
    <w:p w14:paraId="19AF1884" w14:textId="3F6935DE" w:rsidR="00001A8F" w:rsidRDefault="00001A8F" w:rsidP="0062082A">
      <w:pPr>
        <w:pStyle w:val="Sangra2detindependiente"/>
        <w:numPr>
          <w:ilvl w:val="0"/>
          <w:numId w:val="15"/>
        </w:numPr>
        <w:spacing w:line="276" w:lineRule="auto"/>
        <w:rPr>
          <w:sz w:val="18"/>
          <w:szCs w:val="20"/>
        </w:rPr>
      </w:pPr>
      <w:r>
        <w:rPr>
          <w:sz w:val="18"/>
          <w:szCs w:val="20"/>
        </w:rPr>
        <w:t>Registro y carga de expedientes de partidas de Nacimiento</w:t>
      </w:r>
    </w:p>
    <w:p w14:paraId="46C7A9C8" w14:textId="5260E37B" w:rsidR="00001A8F" w:rsidRDefault="00001A8F" w:rsidP="0062082A">
      <w:pPr>
        <w:pStyle w:val="Sangra2detindependiente"/>
        <w:numPr>
          <w:ilvl w:val="0"/>
          <w:numId w:val="15"/>
        </w:numPr>
        <w:spacing w:line="276" w:lineRule="auto"/>
        <w:rPr>
          <w:sz w:val="18"/>
          <w:szCs w:val="20"/>
        </w:rPr>
      </w:pPr>
      <w:r>
        <w:rPr>
          <w:sz w:val="18"/>
          <w:szCs w:val="20"/>
        </w:rPr>
        <w:t>Registro y carga de expedientes de partidas de Defunción</w:t>
      </w:r>
    </w:p>
    <w:p w14:paraId="40735D66" w14:textId="7DC9E70C" w:rsidR="00001A8F" w:rsidRPr="00E11705" w:rsidRDefault="00001A8F" w:rsidP="0062082A">
      <w:pPr>
        <w:pStyle w:val="Sangra2detindependiente"/>
        <w:numPr>
          <w:ilvl w:val="0"/>
          <w:numId w:val="15"/>
        </w:numPr>
        <w:spacing w:line="276" w:lineRule="auto"/>
        <w:rPr>
          <w:sz w:val="18"/>
          <w:szCs w:val="20"/>
        </w:rPr>
      </w:pPr>
      <w:r>
        <w:rPr>
          <w:sz w:val="18"/>
          <w:szCs w:val="20"/>
        </w:rPr>
        <w:t>Registro y carga de expedientes de partidas de Matrimonio</w:t>
      </w:r>
    </w:p>
    <w:p w14:paraId="2D6CC2A1" w14:textId="60D3814D" w:rsidR="00001A8F" w:rsidRPr="00E11705" w:rsidRDefault="00001A8F" w:rsidP="0062082A">
      <w:pPr>
        <w:pStyle w:val="Sangra2detindependiente"/>
        <w:numPr>
          <w:ilvl w:val="0"/>
          <w:numId w:val="15"/>
        </w:numPr>
        <w:spacing w:line="276" w:lineRule="auto"/>
        <w:rPr>
          <w:sz w:val="18"/>
          <w:szCs w:val="20"/>
        </w:rPr>
      </w:pPr>
      <w:r>
        <w:rPr>
          <w:sz w:val="18"/>
          <w:szCs w:val="20"/>
        </w:rPr>
        <w:t>Búsqueda masiva de partidas por nombre, apellidos, DNI.</w:t>
      </w:r>
    </w:p>
    <w:p w14:paraId="4463E151" w14:textId="19CE114D" w:rsidR="00001A8F" w:rsidRDefault="00001A8F" w:rsidP="0062082A">
      <w:pPr>
        <w:pStyle w:val="Sangra2detindependiente"/>
        <w:numPr>
          <w:ilvl w:val="0"/>
          <w:numId w:val="15"/>
        </w:numPr>
        <w:spacing w:line="276" w:lineRule="auto"/>
        <w:rPr>
          <w:sz w:val="18"/>
          <w:szCs w:val="20"/>
        </w:rPr>
      </w:pPr>
      <w:r>
        <w:rPr>
          <w:sz w:val="18"/>
          <w:szCs w:val="20"/>
        </w:rPr>
        <w:t xml:space="preserve">Impresión de partidas </w:t>
      </w:r>
    </w:p>
    <w:p w14:paraId="23C7E79E" w14:textId="0E2EAA1C" w:rsidR="00001A8F" w:rsidRDefault="00001A8F" w:rsidP="0062082A">
      <w:pPr>
        <w:pStyle w:val="Sangra2detindependiente"/>
        <w:numPr>
          <w:ilvl w:val="0"/>
          <w:numId w:val="15"/>
        </w:numPr>
        <w:spacing w:line="276" w:lineRule="auto"/>
        <w:rPr>
          <w:sz w:val="18"/>
          <w:szCs w:val="20"/>
        </w:rPr>
      </w:pPr>
      <w:r>
        <w:rPr>
          <w:sz w:val="18"/>
          <w:szCs w:val="20"/>
        </w:rPr>
        <w:t>Control de atenciones</w:t>
      </w:r>
    </w:p>
    <w:p w14:paraId="156A912D" w14:textId="77777777" w:rsidR="0062082A" w:rsidRPr="00E11705" w:rsidRDefault="0062082A" w:rsidP="0062082A">
      <w:pPr>
        <w:pStyle w:val="Sangra2detindependiente"/>
        <w:spacing w:line="276" w:lineRule="auto"/>
        <w:ind w:left="720"/>
        <w:rPr>
          <w:sz w:val="18"/>
          <w:szCs w:val="20"/>
        </w:rPr>
      </w:pPr>
    </w:p>
    <w:p w14:paraId="5E32E8C7" w14:textId="77777777" w:rsidR="00E11705" w:rsidRDefault="00E11705" w:rsidP="00E11705">
      <w:pPr>
        <w:pStyle w:val="Sangra2detindependiente"/>
        <w:numPr>
          <w:ilvl w:val="0"/>
          <w:numId w:val="13"/>
        </w:numPr>
        <w:ind w:left="360"/>
        <w:contextualSpacing/>
        <w:rPr>
          <w:b/>
          <w:bCs/>
          <w:sz w:val="18"/>
          <w:szCs w:val="18"/>
          <w:lang w:val="x-none" w:eastAsia="x-none"/>
        </w:rPr>
      </w:pPr>
      <w:r>
        <w:rPr>
          <w:b/>
          <w:bCs/>
          <w:sz w:val="18"/>
          <w:szCs w:val="18"/>
          <w:lang w:val="es-PE"/>
        </w:rPr>
        <w:t>COSTOS:</w:t>
      </w:r>
    </w:p>
    <w:p w14:paraId="62190510" w14:textId="2379AB3B" w:rsidR="00E11705" w:rsidRDefault="00E11705" w:rsidP="0062082A">
      <w:pPr>
        <w:pStyle w:val="Sangra2detindependiente"/>
        <w:ind w:left="360"/>
        <w:contextualSpacing/>
        <w:rPr>
          <w:b/>
          <w:bCs/>
          <w:color w:val="FF0000"/>
          <w:sz w:val="18"/>
          <w:szCs w:val="18"/>
          <w:lang w:val="es-PE"/>
        </w:rPr>
      </w:pPr>
      <w:r>
        <w:rPr>
          <w:sz w:val="18"/>
          <w:szCs w:val="18"/>
          <w:lang w:val="es-PE"/>
        </w:rPr>
        <w:t xml:space="preserve">Licencia de uso </w:t>
      </w:r>
      <w:r w:rsidR="00433857">
        <w:rPr>
          <w:sz w:val="18"/>
          <w:szCs w:val="18"/>
          <w:lang w:val="es-PE"/>
        </w:rPr>
        <w:t>p</w:t>
      </w:r>
      <w:r>
        <w:rPr>
          <w:sz w:val="18"/>
          <w:szCs w:val="18"/>
          <w:lang w:val="es-PE"/>
        </w:rPr>
        <w:t xml:space="preserve">erpetua </w:t>
      </w:r>
      <w:r w:rsidR="00433857">
        <w:rPr>
          <w:sz w:val="18"/>
          <w:szCs w:val="18"/>
          <w:lang w:val="es-PE"/>
        </w:rPr>
        <w:t>s</w:t>
      </w:r>
      <w:r>
        <w:rPr>
          <w:sz w:val="18"/>
          <w:szCs w:val="18"/>
          <w:lang w:val="es-PE"/>
        </w:rPr>
        <w:t xml:space="preserve">oftware de control de Registro Civil es de </w:t>
      </w:r>
      <w:r>
        <w:rPr>
          <w:b/>
          <w:bCs/>
          <w:sz w:val="18"/>
          <w:szCs w:val="18"/>
          <w:lang w:val="es-PE"/>
        </w:rPr>
        <w:t>S/</w:t>
      </w:r>
      <w:r w:rsidR="007C0448">
        <w:rPr>
          <w:b/>
          <w:bCs/>
          <w:sz w:val="18"/>
          <w:szCs w:val="18"/>
          <w:lang w:val="es-PE"/>
        </w:rPr>
        <w:t>6</w:t>
      </w:r>
      <w:r>
        <w:rPr>
          <w:b/>
          <w:bCs/>
          <w:sz w:val="18"/>
          <w:szCs w:val="18"/>
          <w:lang w:val="es-PE"/>
        </w:rPr>
        <w:t>,</w:t>
      </w:r>
      <w:r w:rsidR="006175E2">
        <w:rPr>
          <w:b/>
          <w:bCs/>
          <w:sz w:val="18"/>
          <w:szCs w:val="18"/>
          <w:lang w:val="es-PE"/>
        </w:rPr>
        <w:t>5</w:t>
      </w:r>
      <w:r>
        <w:rPr>
          <w:b/>
          <w:bCs/>
          <w:sz w:val="18"/>
          <w:szCs w:val="18"/>
          <w:lang w:val="es-PE"/>
        </w:rPr>
        <w:t xml:space="preserve">00.00 </w:t>
      </w:r>
      <w:proofErr w:type="spellStart"/>
      <w:r>
        <w:rPr>
          <w:b/>
          <w:bCs/>
          <w:sz w:val="18"/>
          <w:szCs w:val="18"/>
          <w:lang w:val="es-PE"/>
        </w:rPr>
        <w:t>Inc</w:t>
      </w:r>
      <w:proofErr w:type="spellEnd"/>
      <w:r>
        <w:rPr>
          <w:b/>
          <w:bCs/>
          <w:sz w:val="18"/>
          <w:szCs w:val="18"/>
          <w:lang w:val="es-PE"/>
        </w:rPr>
        <w:t xml:space="preserve"> IGV</w:t>
      </w:r>
      <w:r>
        <w:rPr>
          <w:sz w:val="18"/>
          <w:szCs w:val="18"/>
          <w:lang w:val="es-PE"/>
        </w:rPr>
        <w:t xml:space="preserve"> Oferta especial valida hasta el </w:t>
      </w:r>
      <w:r w:rsidR="0062082A">
        <w:rPr>
          <w:b/>
          <w:bCs/>
          <w:color w:val="FF0000"/>
          <w:sz w:val="18"/>
          <w:szCs w:val="18"/>
          <w:lang w:val="es-PE"/>
        </w:rPr>
        <w:t>1</w:t>
      </w:r>
      <w:r w:rsidR="00405AD8">
        <w:rPr>
          <w:b/>
          <w:bCs/>
          <w:color w:val="FF0000"/>
          <w:sz w:val="18"/>
          <w:szCs w:val="18"/>
          <w:lang w:val="es-PE"/>
        </w:rPr>
        <w:t>5</w:t>
      </w:r>
      <w:r>
        <w:rPr>
          <w:b/>
          <w:bCs/>
          <w:color w:val="FF0000"/>
          <w:sz w:val="18"/>
          <w:szCs w:val="18"/>
          <w:lang w:val="es-PE"/>
        </w:rPr>
        <w:t>/</w:t>
      </w:r>
      <w:r w:rsidR="00EF150A">
        <w:rPr>
          <w:b/>
          <w:bCs/>
          <w:color w:val="FF0000"/>
          <w:sz w:val="18"/>
          <w:szCs w:val="18"/>
          <w:lang w:val="es-PE"/>
        </w:rPr>
        <w:t>0</w:t>
      </w:r>
      <w:r w:rsidR="00405AD8">
        <w:rPr>
          <w:b/>
          <w:bCs/>
          <w:color w:val="FF0000"/>
          <w:sz w:val="18"/>
          <w:szCs w:val="18"/>
          <w:lang w:val="es-PE"/>
        </w:rPr>
        <w:t>8</w:t>
      </w:r>
      <w:r>
        <w:rPr>
          <w:b/>
          <w:bCs/>
          <w:color w:val="FF0000"/>
          <w:sz w:val="18"/>
          <w:szCs w:val="18"/>
          <w:lang w:val="es-PE"/>
        </w:rPr>
        <w:t>/202</w:t>
      </w:r>
      <w:r w:rsidR="003F75AE">
        <w:rPr>
          <w:b/>
          <w:bCs/>
          <w:color w:val="FF0000"/>
          <w:sz w:val="18"/>
          <w:szCs w:val="18"/>
          <w:lang w:val="es-PE"/>
        </w:rPr>
        <w:t>4</w:t>
      </w:r>
      <w:r>
        <w:rPr>
          <w:b/>
          <w:bCs/>
          <w:color w:val="FF0000"/>
          <w:sz w:val="18"/>
          <w:szCs w:val="18"/>
          <w:lang w:val="es-PE"/>
        </w:rPr>
        <w:t>.</w:t>
      </w:r>
    </w:p>
    <w:p w14:paraId="0D354136" w14:textId="77777777" w:rsidR="0062082A" w:rsidRDefault="0062082A" w:rsidP="0062082A">
      <w:pPr>
        <w:pStyle w:val="Sangra2detindependiente"/>
        <w:ind w:left="360"/>
        <w:contextualSpacing/>
        <w:rPr>
          <w:sz w:val="18"/>
          <w:szCs w:val="18"/>
          <w:lang w:val="es-PE"/>
        </w:rPr>
      </w:pPr>
    </w:p>
    <w:p w14:paraId="74E430CB" w14:textId="77777777" w:rsidR="00E11705" w:rsidRDefault="00E11705" w:rsidP="00E11705">
      <w:pPr>
        <w:pStyle w:val="Sangra2detindependiente"/>
        <w:numPr>
          <w:ilvl w:val="0"/>
          <w:numId w:val="13"/>
        </w:numPr>
        <w:ind w:left="360"/>
        <w:contextualSpacing/>
        <w:jc w:val="left"/>
        <w:rPr>
          <w:b/>
          <w:bCs/>
          <w:sz w:val="18"/>
          <w:szCs w:val="18"/>
          <w:lang w:val="es-PE"/>
        </w:rPr>
      </w:pPr>
      <w:r>
        <w:rPr>
          <w:b/>
          <w:bCs/>
          <w:sz w:val="18"/>
          <w:szCs w:val="18"/>
          <w:lang w:val="es-PE"/>
        </w:rPr>
        <w:t xml:space="preserve">PLAZO DE ENTREGA: </w:t>
      </w:r>
    </w:p>
    <w:p w14:paraId="7130D0DB" w14:textId="181EFE00" w:rsidR="00E11705" w:rsidRDefault="00E11705" w:rsidP="0062082A">
      <w:pPr>
        <w:pStyle w:val="Sangra2detindependiente"/>
        <w:ind w:left="360"/>
        <w:contextualSpacing/>
        <w:rPr>
          <w:sz w:val="18"/>
          <w:szCs w:val="18"/>
          <w:lang w:val="es-PE"/>
        </w:rPr>
      </w:pPr>
      <w:r>
        <w:rPr>
          <w:sz w:val="18"/>
          <w:szCs w:val="18"/>
          <w:lang w:val="es-PE"/>
        </w:rPr>
        <w:t>0</w:t>
      </w:r>
      <w:r w:rsidR="00334032">
        <w:rPr>
          <w:sz w:val="18"/>
          <w:szCs w:val="18"/>
          <w:lang w:val="es-PE"/>
        </w:rPr>
        <w:t>5</w:t>
      </w:r>
      <w:r>
        <w:rPr>
          <w:sz w:val="18"/>
          <w:szCs w:val="18"/>
          <w:lang w:val="es-PE"/>
        </w:rPr>
        <w:t xml:space="preserve"> días Hábiles después de notificada la Orden de Compra.</w:t>
      </w:r>
    </w:p>
    <w:p w14:paraId="78C95E29" w14:textId="77777777" w:rsidR="00E11705" w:rsidRDefault="00E11705" w:rsidP="00E11705">
      <w:pPr>
        <w:pStyle w:val="Sangra2detindependiente"/>
        <w:ind w:left="1056"/>
        <w:contextualSpacing/>
        <w:rPr>
          <w:sz w:val="18"/>
          <w:szCs w:val="18"/>
          <w:lang w:val="es-PE"/>
        </w:rPr>
      </w:pPr>
    </w:p>
    <w:p w14:paraId="602E4DCB" w14:textId="77777777" w:rsidR="00E11705" w:rsidRDefault="00E11705" w:rsidP="00E11705">
      <w:pPr>
        <w:pStyle w:val="Sangra2detindependiente"/>
        <w:numPr>
          <w:ilvl w:val="0"/>
          <w:numId w:val="13"/>
        </w:numPr>
        <w:ind w:left="360"/>
        <w:contextualSpacing/>
        <w:rPr>
          <w:b/>
          <w:bCs/>
          <w:sz w:val="18"/>
          <w:szCs w:val="18"/>
          <w:lang w:val="es-PE"/>
        </w:rPr>
      </w:pPr>
      <w:r>
        <w:rPr>
          <w:b/>
          <w:bCs/>
          <w:sz w:val="18"/>
          <w:szCs w:val="18"/>
          <w:lang w:val="es-PE"/>
        </w:rPr>
        <w:t>FORMA DE PAGO:</w:t>
      </w:r>
    </w:p>
    <w:p w14:paraId="6B6B4B2C" w14:textId="16273D56" w:rsidR="00E11705" w:rsidRDefault="00E11705" w:rsidP="0062082A">
      <w:pPr>
        <w:pStyle w:val="Sangra2detindependiente"/>
        <w:ind w:left="360"/>
        <w:contextualSpacing/>
        <w:rPr>
          <w:sz w:val="18"/>
          <w:szCs w:val="18"/>
          <w:lang w:val="es-PE"/>
        </w:rPr>
      </w:pPr>
      <w:r>
        <w:rPr>
          <w:sz w:val="18"/>
          <w:szCs w:val="18"/>
          <w:lang w:val="es-PE"/>
        </w:rPr>
        <w:t>100% a la emisión de la factura y entregables como instalador, manual de instalación, manual de uso del software, Licencia de Uso del Software, compromiso de garantía, incluye garantía de 01 año (con Soporte y actualización de Nuevas versiones) Implementación 100% Remota.</w:t>
      </w:r>
    </w:p>
    <w:p w14:paraId="7A68C077" w14:textId="77777777" w:rsidR="00E11705" w:rsidRDefault="00E11705" w:rsidP="00E11705">
      <w:pPr>
        <w:pStyle w:val="Sangra2detindependiente"/>
        <w:ind w:left="1056"/>
        <w:contextualSpacing/>
        <w:rPr>
          <w:sz w:val="18"/>
          <w:szCs w:val="18"/>
          <w:lang w:val="x-none"/>
        </w:rPr>
      </w:pPr>
    </w:p>
    <w:p w14:paraId="60494B7A" w14:textId="77777777" w:rsidR="006B49D9" w:rsidRPr="00E11705" w:rsidRDefault="00E63588" w:rsidP="006807BA">
      <w:pPr>
        <w:pStyle w:val="Sangra2detindependiente"/>
        <w:ind w:left="0"/>
        <w:rPr>
          <w:sz w:val="18"/>
          <w:szCs w:val="20"/>
        </w:rPr>
      </w:pPr>
      <w:r w:rsidRPr="00E11705">
        <w:rPr>
          <w:sz w:val="18"/>
          <w:szCs w:val="20"/>
        </w:rPr>
        <w:tab/>
      </w:r>
      <w:r w:rsidRPr="00E11705">
        <w:rPr>
          <w:sz w:val="18"/>
          <w:szCs w:val="20"/>
        </w:rPr>
        <w:tab/>
      </w:r>
      <w:r w:rsidR="004074E3" w:rsidRPr="00E11705">
        <w:rPr>
          <w:sz w:val="18"/>
          <w:szCs w:val="20"/>
        </w:rPr>
        <w:t xml:space="preserve"> </w:t>
      </w:r>
      <w:r w:rsidR="004074E3" w:rsidRPr="00E11705">
        <w:rPr>
          <w:sz w:val="18"/>
          <w:szCs w:val="20"/>
        </w:rPr>
        <w:tab/>
      </w:r>
      <w:r w:rsidR="006B49D9" w:rsidRPr="00E11705">
        <w:rPr>
          <w:sz w:val="18"/>
          <w:szCs w:val="20"/>
        </w:rPr>
        <w:t>El sistema</w:t>
      </w:r>
      <w:r w:rsidR="004074E3" w:rsidRPr="00E11705">
        <w:rPr>
          <w:sz w:val="18"/>
          <w:szCs w:val="20"/>
        </w:rPr>
        <w:t xml:space="preserve"> trabaja</w:t>
      </w:r>
      <w:r w:rsidR="006B49D9" w:rsidRPr="00E11705">
        <w:rPr>
          <w:sz w:val="18"/>
          <w:szCs w:val="20"/>
        </w:rPr>
        <w:t xml:space="preserve"> con un motor de base de datos </w:t>
      </w:r>
      <w:proofErr w:type="spellStart"/>
      <w:r w:rsidR="006B49D9" w:rsidRPr="00E11705">
        <w:rPr>
          <w:sz w:val="18"/>
          <w:szCs w:val="20"/>
        </w:rPr>
        <w:t>Postgres</w:t>
      </w:r>
      <w:proofErr w:type="spellEnd"/>
      <w:r w:rsidR="0065026E" w:rsidRPr="00E11705">
        <w:rPr>
          <w:sz w:val="18"/>
          <w:szCs w:val="20"/>
        </w:rPr>
        <w:t xml:space="preserve"> SQL</w:t>
      </w:r>
      <w:r w:rsidR="004921AA" w:rsidRPr="00E11705">
        <w:rPr>
          <w:sz w:val="18"/>
          <w:szCs w:val="20"/>
        </w:rPr>
        <w:t xml:space="preserve"> con una base de datos Nube o Localmente en servidor de la municipalidad</w:t>
      </w:r>
      <w:r w:rsidR="006B49D9" w:rsidRPr="00E11705">
        <w:rPr>
          <w:sz w:val="18"/>
          <w:szCs w:val="20"/>
        </w:rPr>
        <w:t xml:space="preserve">, </w:t>
      </w:r>
      <w:r w:rsidR="007A0C02" w:rsidRPr="00E11705">
        <w:rPr>
          <w:sz w:val="18"/>
          <w:szCs w:val="20"/>
        </w:rPr>
        <w:t>el cual garantiza plenamente la seguridad de la información.</w:t>
      </w:r>
    </w:p>
    <w:p w14:paraId="76E17576" w14:textId="77777777" w:rsidR="006807BA" w:rsidRPr="00E11705" w:rsidRDefault="006807BA" w:rsidP="006807BA">
      <w:pPr>
        <w:pStyle w:val="Sangra2detindependiente"/>
        <w:ind w:left="0"/>
        <w:rPr>
          <w:sz w:val="18"/>
          <w:szCs w:val="20"/>
        </w:rPr>
      </w:pPr>
    </w:p>
    <w:p w14:paraId="42643085" w14:textId="77777777" w:rsidR="006B49D9" w:rsidRPr="00E11705" w:rsidRDefault="006B49D9" w:rsidP="006807BA">
      <w:pPr>
        <w:pStyle w:val="Sangra2detindependiente"/>
        <w:ind w:left="0"/>
        <w:rPr>
          <w:sz w:val="18"/>
          <w:szCs w:val="20"/>
        </w:rPr>
      </w:pPr>
      <w:r w:rsidRPr="00E11705">
        <w:rPr>
          <w:sz w:val="18"/>
          <w:szCs w:val="20"/>
        </w:rPr>
        <w:t xml:space="preserve"> </w:t>
      </w:r>
      <w:r w:rsidRPr="00E11705">
        <w:rPr>
          <w:sz w:val="18"/>
          <w:szCs w:val="20"/>
        </w:rPr>
        <w:tab/>
      </w:r>
      <w:r w:rsidRPr="00E11705">
        <w:rPr>
          <w:sz w:val="18"/>
          <w:szCs w:val="20"/>
        </w:rPr>
        <w:tab/>
      </w:r>
      <w:r w:rsidRPr="00E11705">
        <w:rPr>
          <w:sz w:val="18"/>
          <w:szCs w:val="20"/>
        </w:rPr>
        <w:tab/>
        <w:t xml:space="preserve">Sin otro particular, aprovecho de la oportunidad para reiterarle las consideraciones </w:t>
      </w:r>
      <w:r w:rsidR="00A971AE" w:rsidRPr="00E11705">
        <w:rPr>
          <w:sz w:val="18"/>
          <w:szCs w:val="20"/>
        </w:rPr>
        <w:t>más</w:t>
      </w:r>
      <w:r w:rsidRPr="00E11705">
        <w:rPr>
          <w:sz w:val="18"/>
          <w:szCs w:val="20"/>
        </w:rPr>
        <w:t xml:space="preserve"> distinguidas y estima personal.</w:t>
      </w:r>
    </w:p>
    <w:p w14:paraId="18A63383" w14:textId="77777777" w:rsidR="006B49D9" w:rsidRPr="00E11705" w:rsidRDefault="006B49D9" w:rsidP="006807BA">
      <w:pPr>
        <w:pStyle w:val="Sangra2detindependiente"/>
        <w:ind w:left="0"/>
        <w:rPr>
          <w:sz w:val="18"/>
          <w:szCs w:val="20"/>
        </w:rPr>
      </w:pPr>
    </w:p>
    <w:p w14:paraId="3B12F039" w14:textId="05244BD9" w:rsidR="006807BA" w:rsidRPr="00E11705" w:rsidRDefault="006807BA" w:rsidP="00CC4AFC">
      <w:pPr>
        <w:pStyle w:val="Sangra2detindependiente"/>
        <w:tabs>
          <w:tab w:val="center" w:pos="5314"/>
        </w:tabs>
        <w:ind w:left="1416" w:firstLine="708"/>
        <w:rPr>
          <w:sz w:val="18"/>
          <w:szCs w:val="20"/>
        </w:rPr>
      </w:pPr>
      <w:r w:rsidRPr="00E11705">
        <w:rPr>
          <w:sz w:val="18"/>
          <w:szCs w:val="20"/>
        </w:rPr>
        <w:t xml:space="preserve">Muy Atentamente, </w:t>
      </w:r>
      <w:r w:rsidR="00CC4AFC" w:rsidRPr="00E11705">
        <w:rPr>
          <w:sz w:val="18"/>
          <w:szCs w:val="20"/>
        </w:rPr>
        <w:tab/>
      </w:r>
    </w:p>
    <w:p w14:paraId="6096870F" w14:textId="0C8BB143" w:rsidR="00332CEF" w:rsidRDefault="00332CEF" w:rsidP="00332CEF">
      <w:pPr>
        <w:pStyle w:val="Sangra2detindependiente"/>
        <w:ind w:left="0"/>
      </w:pPr>
    </w:p>
    <w:p w14:paraId="09C827D0" w14:textId="53F75CED" w:rsidR="00332CEF" w:rsidRDefault="00332CEF" w:rsidP="009B6821">
      <w:pPr>
        <w:pStyle w:val="Sangra2detindependiente"/>
        <w:ind w:left="0"/>
        <w:jc w:val="center"/>
      </w:pPr>
    </w:p>
    <w:p w14:paraId="5EAC167A" w14:textId="36293401" w:rsidR="00332CEF" w:rsidRDefault="00332CEF" w:rsidP="00332CEF">
      <w:pPr>
        <w:pStyle w:val="Sangra2detindependiente"/>
        <w:ind w:left="0"/>
      </w:pPr>
    </w:p>
    <w:p w14:paraId="0AE71DD7" w14:textId="6D3AB66D" w:rsidR="002261E0" w:rsidRDefault="002261E0" w:rsidP="00332CEF">
      <w:pPr>
        <w:pStyle w:val="Sangra2detindependiente"/>
        <w:ind w:left="0"/>
      </w:pPr>
    </w:p>
    <w:p w14:paraId="5F707A93" w14:textId="52E08E3B" w:rsidR="002261E0" w:rsidRDefault="002261E0" w:rsidP="00332CEF">
      <w:pPr>
        <w:pStyle w:val="Sangra2detindependiente"/>
        <w:ind w:left="0"/>
      </w:pPr>
    </w:p>
    <w:p w14:paraId="097C4380" w14:textId="77777777" w:rsidR="002F1248" w:rsidRDefault="002F1248" w:rsidP="002F1248">
      <w:pPr>
        <w:pStyle w:val="Sangra2detindependiente"/>
        <w:ind w:left="0"/>
        <w:jc w:val="center"/>
        <w:rPr>
          <w:rFonts w:ascii="Calibri" w:hAnsi="Calibri" w:cs="Calibri"/>
          <w:sz w:val="14"/>
          <w:szCs w:val="16"/>
          <w:lang w:val="es-PE"/>
        </w:rPr>
      </w:pPr>
      <w:bookmarkStart w:id="1" w:name="_Hlk79476361"/>
      <w:r>
        <w:rPr>
          <w:rFonts w:ascii="Calibri" w:hAnsi="Calibri" w:cs="Calibri"/>
          <w:sz w:val="14"/>
          <w:szCs w:val="16"/>
          <w:lang w:val="es-PE"/>
        </w:rPr>
        <w:t>Documento firmado digitalmente</w:t>
      </w:r>
    </w:p>
    <w:p w14:paraId="7F364C4E" w14:textId="163B3C5A" w:rsidR="002F1248" w:rsidRDefault="00001A8F" w:rsidP="002F1248">
      <w:pPr>
        <w:pStyle w:val="Sangra2detindependiente"/>
        <w:ind w:left="0"/>
        <w:jc w:val="center"/>
        <w:rPr>
          <w:rFonts w:ascii="Calibri" w:hAnsi="Calibri" w:cs="Calibri"/>
          <w:b/>
          <w:bCs/>
          <w:sz w:val="20"/>
          <w:szCs w:val="22"/>
          <w:lang w:val="es-PE"/>
        </w:rPr>
      </w:pPr>
      <w:r>
        <w:rPr>
          <w:rFonts w:ascii="Calibri" w:hAnsi="Calibri" w:cs="Calibri"/>
          <w:b/>
          <w:bCs/>
          <w:sz w:val="20"/>
          <w:szCs w:val="22"/>
          <w:lang w:val="es-PE"/>
        </w:rPr>
        <w:t>ROBERTO CENTENO CHICANI</w:t>
      </w:r>
    </w:p>
    <w:p w14:paraId="611A3F20" w14:textId="6AE5A906" w:rsidR="002F1248" w:rsidRDefault="002F1248" w:rsidP="002F1248">
      <w:pPr>
        <w:pStyle w:val="Sangra2detindependiente"/>
        <w:ind w:left="0"/>
        <w:jc w:val="center"/>
        <w:rPr>
          <w:rFonts w:ascii="Calibri" w:hAnsi="Calibri" w:cs="Calibri"/>
          <w:sz w:val="14"/>
          <w:szCs w:val="16"/>
          <w:lang w:val="es-PE"/>
        </w:rPr>
      </w:pPr>
      <w:r>
        <w:rPr>
          <w:rFonts w:ascii="Calibri" w:hAnsi="Calibri" w:cs="Calibri"/>
          <w:sz w:val="14"/>
          <w:szCs w:val="16"/>
          <w:lang w:val="es-PE"/>
        </w:rPr>
        <w:t xml:space="preserve">Gerente de </w:t>
      </w:r>
      <w:r w:rsidR="00001A8F">
        <w:rPr>
          <w:rFonts w:ascii="Calibri" w:hAnsi="Calibri" w:cs="Calibri"/>
          <w:sz w:val="14"/>
          <w:szCs w:val="16"/>
          <w:lang w:val="es-PE"/>
        </w:rPr>
        <w:t>General</w:t>
      </w:r>
    </w:p>
    <w:p w14:paraId="46F492F4" w14:textId="77777777" w:rsidR="002F1248" w:rsidRDefault="002F1248" w:rsidP="002F1248">
      <w:pPr>
        <w:pStyle w:val="Sangra2detindependiente"/>
        <w:ind w:left="0"/>
        <w:jc w:val="center"/>
        <w:rPr>
          <w:rFonts w:ascii="Calibri" w:hAnsi="Calibri" w:cs="Calibri"/>
          <w:sz w:val="16"/>
          <w:szCs w:val="18"/>
          <w:lang w:val="es-PE"/>
        </w:rPr>
      </w:pPr>
      <w:r>
        <w:rPr>
          <w:rFonts w:ascii="Calibri" w:hAnsi="Calibri" w:cs="Calibri"/>
          <w:sz w:val="16"/>
          <w:szCs w:val="18"/>
          <w:lang w:val="es-PE"/>
        </w:rPr>
        <w:t>EMPRESA SIAM S.R.L.</w:t>
      </w:r>
    </w:p>
    <w:bookmarkEnd w:id="1"/>
    <w:p w14:paraId="2FB67CCC" w14:textId="77777777" w:rsidR="002F1248" w:rsidRDefault="002F1248" w:rsidP="002F1248">
      <w:pPr>
        <w:pStyle w:val="Sangra2detindependiente"/>
        <w:ind w:left="0"/>
        <w:rPr>
          <w:rFonts w:ascii="Calibri Light" w:hAnsi="Calibri Light" w:cs="Calibri Light"/>
        </w:rPr>
      </w:pPr>
    </w:p>
    <w:p w14:paraId="23B8D75C" w14:textId="44E7FD43" w:rsidR="000F3D85" w:rsidRDefault="000F3D85" w:rsidP="00332CEF">
      <w:pPr>
        <w:pStyle w:val="Sangra2detindependiente"/>
        <w:ind w:left="0"/>
      </w:pPr>
    </w:p>
    <w:p w14:paraId="03D8F384" w14:textId="5FA75F62" w:rsidR="00E11705" w:rsidRDefault="00E11705" w:rsidP="00332CEF">
      <w:pPr>
        <w:pStyle w:val="Sangra2detindependiente"/>
        <w:ind w:left="0"/>
      </w:pPr>
    </w:p>
    <w:p w14:paraId="445D197B" w14:textId="42A75654" w:rsidR="00E11705" w:rsidRDefault="00E11705" w:rsidP="00332CEF">
      <w:pPr>
        <w:pStyle w:val="Sangra2detindependiente"/>
        <w:ind w:left="0"/>
      </w:pPr>
    </w:p>
    <w:p w14:paraId="28A7BBC5" w14:textId="6512FD33" w:rsidR="00E11705" w:rsidRDefault="00E11705" w:rsidP="00332CEF">
      <w:pPr>
        <w:pStyle w:val="Sangra2detindependiente"/>
        <w:ind w:left="0"/>
      </w:pPr>
    </w:p>
    <w:p w14:paraId="0556ABC1" w14:textId="2DBB2C2F" w:rsidR="00E11705" w:rsidRDefault="00E11705" w:rsidP="00332CEF">
      <w:pPr>
        <w:pStyle w:val="Sangra2detindependiente"/>
        <w:ind w:left="0"/>
      </w:pPr>
    </w:p>
    <w:p w14:paraId="6BB6DB0A" w14:textId="76EA9C23" w:rsidR="00E11705" w:rsidRDefault="00E11705" w:rsidP="00332CEF">
      <w:pPr>
        <w:pStyle w:val="Sangra2detindependiente"/>
        <w:ind w:left="0"/>
      </w:pPr>
    </w:p>
    <w:p w14:paraId="0AA65ADC" w14:textId="2AF858FA" w:rsidR="00E11705" w:rsidRDefault="00E11705" w:rsidP="00332CEF">
      <w:pPr>
        <w:pStyle w:val="Sangra2detindependiente"/>
        <w:ind w:left="0"/>
      </w:pPr>
    </w:p>
    <w:p w14:paraId="147A4B5C" w14:textId="32A9C869" w:rsidR="00E11705" w:rsidRDefault="00E11705" w:rsidP="00332CEF">
      <w:pPr>
        <w:pStyle w:val="Sangra2detindependiente"/>
        <w:ind w:left="0"/>
      </w:pPr>
    </w:p>
    <w:p w14:paraId="052A9A00" w14:textId="649C28AE" w:rsidR="002261E0" w:rsidRDefault="002261E0" w:rsidP="00332CEF">
      <w:pPr>
        <w:pStyle w:val="Sangra2detindependiente"/>
        <w:ind w:left="0"/>
      </w:pPr>
    </w:p>
    <w:p w14:paraId="55D190A9" w14:textId="63A785B3" w:rsidR="00284E55" w:rsidRDefault="00284E55" w:rsidP="00332CEF">
      <w:pPr>
        <w:pStyle w:val="Sangra2detindependiente"/>
        <w:ind w:left="0"/>
      </w:pPr>
    </w:p>
    <w:p w14:paraId="71205E5B" w14:textId="013C58CC" w:rsidR="00F83073" w:rsidRPr="00001A8F" w:rsidRDefault="0079423C" w:rsidP="006175E2">
      <w:pPr>
        <w:ind w:left="709" w:hanging="709"/>
        <w:jc w:val="center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br w:type="page"/>
      </w:r>
      <w:r w:rsidR="00F83073" w:rsidRPr="00711319">
        <w:rPr>
          <w:rFonts w:ascii="Tahoma" w:hAnsi="Tahoma" w:cs="Tahoma"/>
          <w:sz w:val="40"/>
          <w:szCs w:val="40"/>
          <w:u w:val="single"/>
        </w:rPr>
        <w:lastRenderedPageBreak/>
        <w:t>PROPUESTA TECNICA</w:t>
      </w:r>
    </w:p>
    <w:p w14:paraId="01D0B70F" w14:textId="77777777" w:rsidR="000028C0" w:rsidRPr="00711319" w:rsidRDefault="000028C0" w:rsidP="000028C0">
      <w:pPr>
        <w:ind w:left="709" w:hanging="709"/>
        <w:jc w:val="center"/>
        <w:rPr>
          <w:rFonts w:ascii="Tahoma" w:hAnsi="Tahoma" w:cs="Tahoma"/>
          <w:sz w:val="16"/>
          <w:szCs w:val="16"/>
          <w:u w:val="single"/>
        </w:rPr>
      </w:pPr>
      <w:r w:rsidRPr="00711319">
        <w:rPr>
          <w:rFonts w:ascii="Tahoma" w:hAnsi="Tahoma" w:cs="Tahoma"/>
          <w:sz w:val="16"/>
          <w:szCs w:val="16"/>
          <w:u w:val="single"/>
        </w:rPr>
        <w:t>INFORMACIÓN GENERAL</w:t>
      </w:r>
    </w:p>
    <w:p w14:paraId="3F0B6070" w14:textId="77777777" w:rsidR="000028C0" w:rsidRPr="00711319" w:rsidRDefault="000028C0" w:rsidP="000028C0">
      <w:pPr>
        <w:pStyle w:val="Ttulo2"/>
        <w:rPr>
          <w:rFonts w:ascii="Tahoma" w:hAnsi="Tahoma" w:cs="Tahoma"/>
          <w:bCs w:val="0"/>
        </w:rPr>
      </w:pPr>
      <w:r w:rsidRPr="00711319">
        <w:rPr>
          <w:rFonts w:ascii="Tahoma" w:hAnsi="Tahoma" w:cs="Tahoma"/>
          <w:bCs w:val="0"/>
        </w:rPr>
        <w:t>DATOS GENERALES</w:t>
      </w:r>
    </w:p>
    <w:p w14:paraId="327F860D" w14:textId="77777777" w:rsidR="000028C0" w:rsidRPr="00711319" w:rsidRDefault="000028C0" w:rsidP="000028C0">
      <w:pPr>
        <w:ind w:left="360"/>
        <w:rPr>
          <w:rFonts w:ascii="Tahoma" w:hAnsi="Tahoma" w:cs="Tahoma"/>
          <w:sz w:val="22"/>
        </w:rPr>
      </w:pPr>
      <w:bookmarkStart w:id="2" w:name="OLE_LINK1"/>
      <w:bookmarkStart w:id="3" w:name="OLE_LINK2"/>
      <w:r w:rsidRPr="00711319">
        <w:rPr>
          <w:rFonts w:ascii="Tahoma" w:hAnsi="Tahoma" w:cs="Tahoma"/>
          <w:sz w:val="22"/>
        </w:rPr>
        <w:t xml:space="preserve">Nombre de </w:t>
      </w:r>
      <w:smartTag w:uri="urn:schemas-microsoft-com:office:smarttags" w:element="PersonName">
        <w:smartTagPr>
          <w:attr w:name="ProductID" w:val="la Empresa"/>
        </w:smartTagPr>
        <w:r w:rsidRPr="00711319">
          <w:rPr>
            <w:rFonts w:ascii="Tahoma" w:hAnsi="Tahoma" w:cs="Tahoma"/>
            <w:sz w:val="22"/>
          </w:rPr>
          <w:t>la Empresa</w:t>
        </w:r>
      </w:smartTag>
      <w:r w:rsidRPr="00711319">
        <w:rPr>
          <w:rFonts w:ascii="Tahoma" w:hAnsi="Tahoma" w:cs="Tahoma"/>
          <w:sz w:val="22"/>
        </w:rPr>
        <w:tab/>
      </w:r>
      <w:r w:rsidRPr="00711319">
        <w:rPr>
          <w:rFonts w:ascii="Tahoma" w:hAnsi="Tahoma" w:cs="Tahoma"/>
          <w:sz w:val="22"/>
        </w:rPr>
        <w:tab/>
        <w:t>:</w:t>
      </w:r>
      <w:r w:rsidRPr="00711319">
        <w:rPr>
          <w:rFonts w:ascii="Tahoma" w:hAnsi="Tahoma" w:cs="Tahoma"/>
          <w:sz w:val="22"/>
        </w:rPr>
        <w:tab/>
        <w:t>SIAM</w:t>
      </w:r>
      <w:r w:rsidR="00F7156E" w:rsidRPr="00711319">
        <w:rPr>
          <w:rFonts w:ascii="Tahoma" w:hAnsi="Tahoma" w:cs="Tahoma"/>
          <w:sz w:val="22"/>
        </w:rPr>
        <w:t xml:space="preserve"> S.R.L</w:t>
      </w:r>
      <w:r w:rsidRPr="00711319">
        <w:rPr>
          <w:rFonts w:ascii="Tahoma" w:hAnsi="Tahoma" w:cs="Tahoma"/>
          <w:sz w:val="22"/>
        </w:rPr>
        <w:t>.</w:t>
      </w:r>
    </w:p>
    <w:p w14:paraId="614677A3" w14:textId="77777777" w:rsidR="000028C0" w:rsidRPr="00711319" w:rsidRDefault="00F7156E" w:rsidP="000028C0">
      <w:pPr>
        <w:ind w:left="360"/>
        <w:rPr>
          <w:rFonts w:ascii="Tahoma" w:hAnsi="Tahoma" w:cs="Tahoma"/>
          <w:sz w:val="22"/>
        </w:rPr>
      </w:pPr>
      <w:r w:rsidRPr="00711319">
        <w:rPr>
          <w:rFonts w:ascii="Tahoma" w:hAnsi="Tahoma" w:cs="Tahoma"/>
          <w:sz w:val="22"/>
        </w:rPr>
        <w:t>RUC</w:t>
      </w:r>
      <w:r w:rsidRPr="00711319">
        <w:rPr>
          <w:rFonts w:ascii="Tahoma" w:hAnsi="Tahoma" w:cs="Tahoma"/>
          <w:sz w:val="22"/>
        </w:rPr>
        <w:tab/>
      </w:r>
      <w:r w:rsidRPr="00711319">
        <w:rPr>
          <w:rFonts w:ascii="Tahoma" w:hAnsi="Tahoma" w:cs="Tahoma"/>
          <w:sz w:val="22"/>
        </w:rPr>
        <w:tab/>
      </w:r>
      <w:r w:rsidRPr="00711319">
        <w:rPr>
          <w:rFonts w:ascii="Tahoma" w:hAnsi="Tahoma" w:cs="Tahoma"/>
          <w:sz w:val="22"/>
        </w:rPr>
        <w:tab/>
      </w:r>
      <w:r w:rsidRPr="00711319">
        <w:rPr>
          <w:rFonts w:ascii="Tahoma" w:hAnsi="Tahoma" w:cs="Tahoma"/>
          <w:sz w:val="22"/>
        </w:rPr>
        <w:tab/>
        <w:t>:</w:t>
      </w:r>
      <w:r w:rsidRPr="00711319">
        <w:rPr>
          <w:rFonts w:ascii="Tahoma" w:hAnsi="Tahoma" w:cs="Tahoma"/>
          <w:sz w:val="22"/>
        </w:rPr>
        <w:tab/>
        <w:t>20454864868</w:t>
      </w:r>
    </w:p>
    <w:p w14:paraId="67689D07" w14:textId="77777777" w:rsidR="000028C0" w:rsidRPr="00711319" w:rsidRDefault="00457236" w:rsidP="000028C0">
      <w:pPr>
        <w:ind w:left="360"/>
        <w:rPr>
          <w:rFonts w:ascii="Tahoma" w:hAnsi="Tahoma" w:cs="Tahoma"/>
          <w:sz w:val="22"/>
        </w:rPr>
      </w:pPr>
      <w:r w:rsidRPr="00711319">
        <w:rPr>
          <w:rFonts w:ascii="Tahoma" w:hAnsi="Tahoma" w:cs="Tahoma"/>
          <w:sz w:val="22"/>
        </w:rPr>
        <w:t>Nombre del Software</w:t>
      </w:r>
      <w:r w:rsidRPr="00711319">
        <w:rPr>
          <w:rFonts w:ascii="Tahoma" w:hAnsi="Tahoma" w:cs="Tahoma"/>
          <w:sz w:val="22"/>
        </w:rPr>
        <w:tab/>
      </w:r>
      <w:r w:rsidRPr="00711319">
        <w:rPr>
          <w:rFonts w:ascii="Tahoma" w:hAnsi="Tahoma" w:cs="Tahoma"/>
          <w:sz w:val="22"/>
        </w:rPr>
        <w:tab/>
        <w:t>:</w:t>
      </w:r>
      <w:r w:rsidRPr="00711319">
        <w:rPr>
          <w:rFonts w:ascii="Tahoma" w:hAnsi="Tahoma" w:cs="Tahoma"/>
          <w:sz w:val="22"/>
        </w:rPr>
        <w:tab/>
        <w:t>SIAM</w:t>
      </w:r>
      <w:r w:rsidR="000028C0" w:rsidRPr="00711319">
        <w:rPr>
          <w:rFonts w:ascii="Tahoma" w:hAnsi="Tahoma" w:cs="Tahoma"/>
          <w:sz w:val="22"/>
        </w:rPr>
        <w:t xml:space="preserve"> “Sistema Integrado de Administración </w:t>
      </w:r>
    </w:p>
    <w:p w14:paraId="335CF634" w14:textId="77777777" w:rsidR="000028C0" w:rsidRPr="00711319" w:rsidRDefault="00457236" w:rsidP="000028C0">
      <w:pPr>
        <w:ind w:left="3900" w:firstLine="348"/>
        <w:rPr>
          <w:rFonts w:ascii="Tahoma" w:hAnsi="Tahoma" w:cs="Tahoma"/>
          <w:sz w:val="22"/>
        </w:rPr>
      </w:pPr>
      <w:r w:rsidRPr="00711319">
        <w:rPr>
          <w:rFonts w:ascii="Tahoma" w:hAnsi="Tahoma" w:cs="Tahoma"/>
          <w:sz w:val="22"/>
        </w:rPr>
        <w:t>Municipa</w:t>
      </w:r>
      <w:r w:rsidR="00F70AC3" w:rsidRPr="00711319">
        <w:rPr>
          <w:rFonts w:ascii="Tahoma" w:hAnsi="Tahoma" w:cs="Tahoma"/>
          <w:sz w:val="22"/>
        </w:rPr>
        <w:t>l</w:t>
      </w:r>
      <w:r w:rsidR="000028C0" w:rsidRPr="00711319">
        <w:rPr>
          <w:rFonts w:ascii="Tahoma" w:hAnsi="Tahoma" w:cs="Tahoma"/>
          <w:sz w:val="22"/>
        </w:rPr>
        <w:t>”</w:t>
      </w:r>
    </w:p>
    <w:p w14:paraId="105DE882" w14:textId="2A779285" w:rsidR="00F7156E" w:rsidRPr="00711319" w:rsidRDefault="000028C0" w:rsidP="003B1ADF">
      <w:pPr>
        <w:ind w:left="1416" w:hanging="1056"/>
        <w:rPr>
          <w:rFonts w:ascii="Tahoma" w:hAnsi="Tahoma" w:cs="Tahoma"/>
          <w:sz w:val="22"/>
        </w:rPr>
      </w:pPr>
      <w:r w:rsidRPr="00711319">
        <w:rPr>
          <w:rFonts w:ascii="Tahoma" w:hAnsi="Tahoma" w:cs="Tahoma"/>
          <w:sz w:val="22"/>
        </w:rPr>
        <w:t xml:space="preserve">Dirección </w:t>
      </w:r>
      <w:r w:rsidRPr="00711319">
        <w:rPr>
          <w:rFonts w:ascii="Tahoma" w:hAnsi="Tahoma" w:cs="Tahoma"/>
          <w:sz w:val="22"/>
        </w:rPr>
        <w:tab/>
      </w:r>
      <w:r w:rsidRPr="00711319">
        <w:rPr>
          <w:rFonts w:ascii="Tahoma" w:hAnsi="Tahoma" w:cs="Tahoma"/>
          <w:sz w:val="22"/>
        </w:rPr>
        <w:tab/>
      </w:r>
      <w:r w:rsidRPr="00711319">
        <w:rPr>
          <w:rFonts w:ascii="Tahoma" w:hAnsi="Tahoma" w:cs="Tahoma"/>
          <w:sz w:val="22"/>
        </w:rPr>
        <w:tab/>
      </w:r>
      <w:r w:rsidRPr="00711319">
        <w:rPr>
          <w:rFonts w:ascii="Tahoma" w:hAnsi="Tahoma" w:cs="Tahoma"/>
          <w:sz w:val="22"/>
        </w:rPr>
        <w:tab/>
        <w:t>:</w:t>
      </w:r>
      <w:r w:rsidRPr="00711319">
        <w:rPr>
          <w:rFonts w:ascii="Tahoma" w:hAnsi="Tahoma" w:cs="Tahoma"/>
          <w:sz w:val="22"/>
        </w:rPr>
        <w:tab/>
      </w:r>
      <w:proofErr w:type="spellStart"/>
      <w:r w:rsidR="00BC52AD">
        <w:rPr>
          <w:rFonts w:ascii="Tahoma" w:hAnsi="Tahoma" w:cs="Tahoma"/>
          <w:sz w:val="22"/>
        </w:rPr>
        <w:t>Psje</w:t>
      </w:r>
      <w:proofErr w:type="spellEnd"/>
      <w:r w:rsidR="00BC52AD">
        <w:rPr>
          <w:rFonts w:ascii="Tahoma" w:hAnsi="Tahoma" w:cs="Tahoma"/>
          <w:sz w:val="22"/>
        </w:rPr>
        <w:t>. Washington Mz-A4 Lte-5</w:t>
      </w:r>
    </w:p>
    <w:p w14:paraId="7DAD7EDE" w14:textId="54050A67" w:rsidR="00943D5D" w:rsidRPr="00711319" w:rsidRDefault="00943D5D" w:rsidP="003B1ADF">
      <w:pPr>
        <w:ind w:left="1416" w:hanging="1056"/>
        <w:rPr>
          <w:rFonts w:ascii="Tahoma" w:hAnsi="Tahoma" w:cs="Tahoma"/>
          <w:sz w:val="22"/>
        </w:rPr>
      </w:pPr>
      <w:r w:rsidRPr="00711319">
        <w:rPr>
          <w:rFonts w:ascii="Tahoma" w:hAnsi="Tahoma" w:cs="Tahoma"/>
          <w:sz w:val="22"/>
        </w:rPr>
        <w:tab/>
      </w:r>
      <w:r w:rsidRPr="00711319">
        <w:rPr>
          <w:rFonts w:ascii="Tahoma" w:hAnsi="Tahoma" w:cs="Tahoma"/>
          <w:sz w:val="22"/>
        </w:rPr>
        <w:tab/>
      </w:r>
      <w:r w:rsidRPr="00711319">
        <w:rPr>
          <w:rFonts w:ascii="Tahoma" w:hAnsi="Tahoma" w:cs="Tahoma"/>
          <w:sz w:val="22"/>
        </w:rPr>
        <w:tab/>
      </w:r>
      <w:r w:rsidRPr="00711319">
        <w:rPr>
          <w:rFonts w:ascii="Tahoma" w:hAnsi="Tahoma" w:cs="Tahoma"/>
          <w:sz w:val="22"/>
        </w:rPr>
        <w:tab/>
      </w:r>
      <w:r w:rsidRPr="00711319">
        <w:rPr>
          <w:rFonts w:ascii="Tahoma" w:hAnsi="Tahoma" w:cs="Tahoma"/>
          <w:sz w:val="22"/>
        </w:rPr>
        <w:tab/>
      </w:r>
      <w:r w:rsidR="00284E55">
        <w:rPr>
          <w:rFonts w:ascii="Tahoma" w:hAnsi="Tahoma" w:cs="Tahoma"/>
          <w:sz w:val="22"/>
        </w:rPr>
        <w:t>Arequipa</w:t>
      </w:r>
    </w:p>
    <w:p w14:paraId="03E8FAF8" w14:textId="6C056380" w:rsidR="006F1B3B" w:rsidRPr="00711319" w:rsidRDefault="006F1B3B" w:rsidP="00F7156E">
      <w:pPr>
        <w:ind w:left="3900" w:firstLine="348"/>
        <w:rPr>
          <w:rFonts w:ascii="Tahoma" w:hAnsi="Tahoma" w:cs="Tahoma"/>
          <w:sz w:val="22"/>
        </w:rPr>
      </w:pPr>
      <w:r w:rsidRPr="00711319">
        <w:rPr>
          <w:rFonts w:ascii="Tahoma" w:hAnsi="Tahoma" w:cs="Tahoma"/>
          <w:sz w:val="22"/>
        </w:rPr>
        <w:t>http://</w:t>
      </w:r>
      <w:r w:rsidRPr="00711319">
        <w:rPr>
          <w:rFonts w:ascii="Tahoma" w:hAnsi="Tahoma" w:cs="Tahoma"/>
          <w:sz w:val="22"/>
        </w:rPr>
        <w:tab/>
      </w:r>
      <w:r w:rsidRPr="00711319">
        <w:rPr>
          <w:rFonts w:ascii="Tahoma" w:hAnsi="Tahoma" w:cs="Tahoma"/>
          <w:sz w:val="22"/>
        </w:rPr>
        <w:tab/>
      </w:r>
      <w:r w:rsidR="0079423C" w:rsidRPr="00711319">
        <w:rPr>
          <w:rFonts w:ascii="Tahoma" w:hAnsi="Tahoma" w:cs="Tahoma"/>
          <w:sz w:val="22"/>
        </w:rPr>
        <w:t>www.siam</w:t>
      </w:r>
      <w:r w:rsidR="00EC7A40">
        <w:rPr>
          <w:rFonts w:ascii="Tahoma" w:hAnsi="Tahoma" w:cs="Tahoma"/>
          <w:sz w:val="22"/>
        </w:rPr>
        <w:t>soft</w:t>
      </w:r>
      <w:r w:rsidR="0079423C" w:rsidRPr="00711319">
        <w:rPr>
          <w:rFonts w:ascii="Tahoma" w:hAnsi="Tahoma" w:cs="Tahoma"/>
          <w:sz w:val="22"/>
        </w:rPr>
        <w:t>.net</w:t>
      </w:r>
    </w:p>
    <w:p w14:paraId="1BF0BA5D" w14:textId="77777777" w:rsidR="000028C0" w:rsidRPr="00711319" w:rsidRDefault="000028C0" w:rsidP="00834C83">
      <w:pPr>
        <w:ind w:left="4248"/>
        <w:rPr>
          <w:rFonts w:ascii="Tahoma" w:hAnsi="Tahoma" w:cs="Tahoma"/>
          <w:sz w:val="22"/>
        </w:rPr>
      </w:pPr>
      <w:r w:rsidRPr="00711319">
        <w:rPr>
          <w:rFonts w:ascii="Tahoma" w:hAnsi="Tahoma" w:cs="Tahoma"/>
          <w:sz w:val="22"/>
        </w:rPr>
        <w:t>e-mail</w:t>
      </w:r>
      <w:r w:rsidRPr="00711319">
        <w:rPr>
          <w:rFonts w:ascii="Tahoma" w:hAnsi="Tahoma" w:cs="Tahoma"/>
          <w:sz w:val="22"/>
        </w:rPr>
        <w:tab/>
      </w:r>
      <w:r w:rsidR="00834C83" w:rsidRPr="00711319">
        <w:rPr>
          <w:rFonts w:ascii="Tahoma" w:hAnsi="Tahoma" w:cs="Tahoma"/>
          <w:sz w:val="22"/>
        </w:rPr>
        <w:tab/>
      </w:r>
      <w:r w:rsidR="0079423C" w:rsidRPr="00711319">
        <w:rPr>
          <w:rFonts w:ascii="Tahoma" w:hAnsi="Tahoma" w:cs="Tahoma"/>
          <w:sz w:val="22"/>
        </w:rPr>
        <w:t>siamperu@hotmail.com</w:t>
      </w:r>
    </w:p>
    <w:p w14:paraId="56F6C0C3" w14:textId="71F0EB12" w:rsidR="009F764F" w:rsidRPr="00711319" w:rsidRDefault="000028C0" w:rsidP="0065026E">
      <w:pPr>
        <w:ind w:left="360"/>
        <w:rPr>
          <w:rFonts w:ascii="Tahoma" w:hAnsi="Tahoma" w:cs="Tahoma"/>
          <w:sz w:val="22"/>
        </w:rPr>
      </w:pPr>
      <w:r w:rsidRPr="00711319">
        <w:rPr>
          <w:rFonts w:ascii="Tahoma" w:hAnsi="Tahoma" w:cs="Tahoma"/>
          <w:sz w:val="22"/>
        </w:rPr>
        <w:t>Cel</w:t>
      </w:r>
      <w:r w:rsidR="00F7156E" w:rsidRPr="00711319">
        <w:rPr>
          <w:rFonts w:ascii="Tahoma" w:hAnsi="Tahoma" w:cs="Tahoma"/>
          <w:sz w:val="22"/>
        </w:rPr>
        <w:t>ular</w:t>
      </w:r>
      <w:r w:rsidR="00F7156E" w:rsidRPr="00711319">
        <w:rPr>
          <w:rFonts w:ascii="Tahoma" w:hAnsi="Tahoma" w:cs="Tahoma"/>
          <w:sz w:val="22"/>
        </w:rPr>
        <w:tab/>
      </w:r>
      <w:r w:rsidR="00F7156E" w:rsidRPr="00711319">
        <w:rPr>
          <w:rFonts w:ascii="Tahoma" w:hAnsi="Tahoma" w:cs="Tahoma"/>
          <w:sz w:val="22"/>
        </w:rPr>
        <w:tab/>
      </w:r>
      <w:r w:rsidR="00F7156E" w:rsidRPr="00711319">
        <w:rPr>
          <w:rFonts w:ascii="Tahoma" w:hAnsi="Tahoma" w:cs="Tahoma"/>
          <w:sz w:val="22"/>
        </w:rPr>
        <w:tab/>
      </w:r>
      <w:r w:rsidR="00F7156E" w:rsidRPr="00711319">
        <w:rPr>
          <w:rFonts w:ascii="Tahoma" w:hAnsi="Tahoma" w:cs="Tahoma"/>
          <w:sz w:val="22"/>
        </w:rPr>
        <w:tab/>
        <w:t>:</w:t>
      </w:r>
      <w:r w:rsidR="00F7156E" w:rsidRPr="00711319">
        <w:rPr>
          <w:rFonts w:ascii="Tahoma" w:hAnsi="Tahoma" w:cs="Tahoma"/>
          <w:sz w:val="22"/>
        </w:rPr>
        <w:tab/>
        <w:t xml:space="preserve">Movistar </w:t>
      </w:r>
      <w:r w:rsidR="00F7156E" w:rsidRPr="00711319">
        <w:rPr>
          <w:rFonts w:ascii="Tahoma" w:hAnsi="Tahoma" w:cs="Tahoma"/>
          <w:sz w:val="22"/>
        </w:rPr>
        <w:tab/>
      </w:r>
      <w:r w:rsidR="00A62992" w:rsidRPr="00711319">
        <w:rPr>
          <w:rFonts w:ascii="Tahoma" w:hAnsi="Tahoma" w:cs="Tahoma"/>
          <w:sz w:val="22"/>
        </w:rPr>
        <w:t>957818840</w:t>
      </w:r>
    </w:p>
    <w:p w14:paraId="534DD6B9" w14:textId="68CEA75C" w:rsidR="001F6206" w:rsidRDefault="001F6206" w:rsidP="001F6206">
      <w:pPr>
        <w:ind w:left="4248"/>
        <w:rPr>
          <w:rFonts w:ascii="Tahoma" w:hAnsi="Tahoma" w:cs="Tahoma"/>
          <w:sz w:val="22"/>
        </w:rPr>
      </w:pPr>
      <w:r w:rsidRPr="00711319">
        <w:rPr>
          <w:rFonts w:ascii="Tahoma" w:hAnsi="Tahoma" w:cs="Tahoma"/>
          <w:sz w:val="22"/>
        </w:rPr>
        <w:tab/>
      </w:r>
      <w:r w:rsidRPr="00711319">
        <w:rPr>
          <w:rFonts w:ascii="Tahoma" w:hAnsi="Tahoma" w:cs="Tahoma"/>
          <w:sz w:val="22"/>
        </w:rPr>
        <w:tab/>
      </w:r>
      <w:r w:rsidR="00EC7A40">
        <w:rPr>
          <w:rFonts w:ascii="Tahoma" w:hAnsi="Tahoma" w:cs="Tahoma"/>
          <w:sz w:val="22"/>
        </w:rPr>
        <w:t>996909037</w:t>
      </w:r>
    </w:p>
    <w:p w14:paraId="5AF76929" w14:textId="62262DDD" w:rsidR="00EC7A40" w:rsidRDefault="00EC7A40" w:rsidP="001F6206">
      <w:pPr>
        <w:ind w:left="4248"/>
        <w:rPr>
          <w:rFonts w:ascii="Tahoma" w:hAnsi="Tahoma" w:cs="Tahoma"/>
          <w:sz w:val="22"/>
        </w:rPr>
      </w:pPr>
    </w:p>
    <w:p w14:paraId="6DBA7071" w14:textId="77777777" w:rsidR="00EC7A40" w:rsidRPr="00711319" w:rsidRDefault="00EC7A40" w:rsidP="001F6206">
      <w:pPr>
        <w:ind w:left="4248"/>
        <w:rPr>
          <w:rFonts w:ascii="Tahoma" w:hAnsi="Tahoma" w:cs="Tahoma"/>
          <w:sz w:val="22"/>
        </w:rPr>
      </w:pPr>
    </w:p>
    <w:bookmarkEnd w:id="2"/>
    <w:bookmarkEnd w:id="3"/>
    <w:p w14:paraId="0B25C397" w14:textId="4A2CC5FB" w:rsidR="00081A50" w:rsidRPr="00711319" w:rsidRDefault="0085201B" w:rsidP="009F764F">
      <w:pPr>
        <w:pStyle w:val="Ttulo2"/>
        <w:rPr>
          <w:rFonts w:ascii="Tahoma" w:hAnsi="Tahoma" w:cs="Tahoma"/>
        </w:rPr>
      </w:pPr>
      <w:r w:rsidRPr="00711319">
        <w:rPr>
          <w:rFonts w:ascii="Tahoma" w:hAnsi="Tahoma" w:cs="Tahoma"/>
        </w:rPr>
        <w:t>COSTO DEL PRODUCTO</w:t>
      </w:r>
      <w:r w:rsidR="00B41ECD" w:rsidRPr="00711319">
        <w:rPr>
          <w:rFonts w:ascii="Tahoma" w:hAnsi="Tahoma" w:cs="Tahoma"/>
        </w:rPr>
        <w:t xml:space="preserve"> o SERVICIO</w:t>
      </w:r>
    </w:p>
    <w:p w14:paraId="42CD3406" w14:textId="77777777" w:rsidR="0079423C" w:rsidRPr="00711319" w:rsidRDefault="00C13F77" w:rsidP="00C13F77">
      <w:pPr>
        <w:ind w:firstLine="360"/>
        <w:rPr>
          <w:rFonts w:ascii="Tahoma" w:hAnsi="Tahoma" w:cs="Tahoma"/>
          <w:b/>
          <w:sz w:val="22"/>
          <w:u w:val="single"/>
        </w:rPr>
      </w:pPr>
      <w:r w:rsidRPr="00711319">
        <w:rPr>
          <w:rFonts w:ascii="Tahoma" w:hAnsi="Tahoma" w:cs="Tahoma"/>
          <w:b/>
          <w:sz w:val="22"/>
          <w:u w:val="single"/>
        </w:rPr>
        <w:t>Costo del Software:</w:t>
      </w:r>
    </w:p>
    <w:p w14:paraId="55519E8C" w14:textId="77777777" w:rsidR="00C13F77" w:rsidRPr="00711319" w:rsidRDefault="00C13F77" w:rsidP="00C13F77">
      <w:pPr>
        <w:ind w:firstLine="360"/>
        <w:rPr>
          <w:rFonts w:ascii="Tahoma" w:hAnsi="Tahoma" w:cs="Tahoma"/>
          <w:b/>
          <w:sz w:val="22"/>
          <w:u w:val="single"/>
        </w:rPr>
      </w:pPr>
    </w:p>
    <w:p w14:paraId="373C4EEE" w14:textId="584F5DE5" w:rsidR="003F2C6C" w:rsidRPr="00711319" w:rsidRDefault="00943D5D" w:rsidP="00B85452">
      <w:pPr>
        <w:numPr>
          <w:ilvl w:val="0"/>
          <w:numId w:val="5"/>
        </w:numPr>
        <w:rPr>
          <w:rFonts w:ascii="Tahoma" w:hAnsi="Tahoma" w:cs="Tahoma"/>
          <w:b/>
          <w:bCs/>
          <w:sz w:val="22"/>
        </w:rPr>
      </w:pPr>
      <w:r w:rsidRPr="00711319">
        <w:rPr>
          <w:rFonts w:ascii="Tahoma" w:hAnsi="Tahoma" w:cs="Tahoma"/>
          <w:sz w:val="22"/>
        </w:rPr>
        <w:t>Costo del Software</w:t>
      </w:r>
      <w:r w:rsidRPr="00711319">
        <w:rPr>
          <w:rFonts w:ascii="Tahoma" w:hAnsi="Tahoma" w:cs="Tahoma"/>
          <w:sz w:val="22"/>
        </w:rPr>
        <w:tab/>
      </w:r>
      <w:r w:rsidRPr="00711319">
        <w:rPr>
          <w:rFonts w:ascii="Tahoma" w:hAnsi="Tahoma" w:cs="Tahoma"/>
          <w:sz w:val="22"/>
        </w:rPr>
        <w:tab/>
      </w:r>
      <w:r w:rsidRPr="00711319">
        <w:rPr>
          <w:rFonts w:ascii="Tahoma" w:hAnsi="Tahoma" w:cs="Tahoma"/>
          <w:sz w:val="22"/>
        </w:rPr>
        <w:tab/>
      </w:r>
      <w:r w:rsidRPr="00711319">
        <w:rPr>
          <w:rFonts w:ascii="Tahoma" w:hAnsi="Tahoma" w:cs="Tahoma"/>
          <w:sz w:val="22"/>
        </w:rPr>
        <w:tab/>
      </w:r>
      <w:r w:rsidRPr="00711319">
        <w:rPr>
          <w:rFonts w:ascii="Tahoma" w:hAnsi="Tahoma" w:cs="Tahoma"/>
          <w:sz w:val="22"/>
        </w:rPr>
        <w:tab/>
      </w:r>
      <w:r w:rsidR="001667F5" w:rsidRPr="00711319">
        <w:rPr>
          <w:rFonts w:ascii="Tahoma" w:hAnsi="Tahoma" w:cs="Tahoma"/>
          <w:b/>
          <w:bCs/>
          <w:sz w:val="22"/>
        </w:rPr>
        <w:t xml:space="preserve">S/. </w:t>
      </w:r>
      <w:r w:rsidR="002274FD">
        <w:rPr>
          <w:rFonts w:ascii="Tahoma" w:hAnsi="Tahoma" w:cs="Tahoma"/>
          <w:b/>
          <w:bCs/>
          <w:sz w:val="22"/>
        </w:rPr>
        <w:t>6</w:t>
      </w:r>
      <w:r w:rsidR="003F2C6C" w:rsidRPr="00711319">
        <w:rPr>
          <w:rFonts w:ascii="Tahoma" w:hAnsi="Tahoma" w:cs="Tahoma"/>
          <w:b/>
          <w:bCs/>
          <w:sz w:val="22"/>
        </w:rPr>
        <w:t>,</w:t>
      </w:r>
      <w:r w:rsidR="006175E2">
        <w:rPr>
          <w:rFonts w:ascii="Tahoma" w:hAnsi="Tahoma" w:cs="Tahoma"/>
          <w:b/>
          <w:bCs/>
          <w:sz w:val="22"/>
        </w:rPr>
        <w:t>0</w:t>
      </w:r>
      <w:r w:rsidR="003F2C6C" w:rsidRPr="00711319">
        <w:rPr>
          <w:rFonts w:ascii="Tahoma" w:hAnsi="Tahoma" w:cs="Tahoma"/>
          <w:b/>
          <w:bCs/>
          <w:sz w:val="22"/>
        </w:rPr>
        <w:t>00.00 Soles</w:t>
      </w:r>
    </w:p>
    <w:p w14:paraId="1FACD3C9" w14:textId="6F7713CE" w:rsidR="004921AA" w:rsidRPr="00711319" w:rsidRDefault="004921AA" w:rsidP="00C93C2E">
      <w:pPr>
        <w:ind w:left="5664" w:firstLine="708"/>
        <w:rPr>
          <w:rFonts w:ascii="Tahoma" w:hAnsi="Tahoma" w:cs="Tahoma"/>
          <w:b/>
          <w:bCs/>
          <w:color w:val="FF0000"/>
          <w:sz w:val="16"/>
          <w:szCs w:val="14"/>
        </w:rPr>
      </w:pPr>
      <w:r w:rsidRPr="00711319">
        <w:rPr>
          <w:rFonts w:ascii="Tahoma" w:hAnsi="Tahoma" w:cs="Tahoma"/>
          <w:b/>
          <w:bCs/>
          <w:color w:val="FF0000"/>
          <w:sz w:val="16"/>
          <w:szCs w:val="14"/>
        </w:rPr>
        <w:t xml:space="preserve">Oferta Valida Hasta </w:t>
      </w:r>
      <w:r w:rsidR="00F6584B">
        <w:rPr>
          <w:rFonts w:ascii="Tahoma" w:hAnsi="Tahoma" w:cs="Tahoma"/>
          <w:b/>
          <w:bCs/>
          <w:color w:val="FF0000"/>
          <w:sz w:val="16"/>
          <w:szCs w:val="14"/>
        </w:rPr>
        <w:t>15</w:t>
      </w:r>
      <w:r w:rsidRPr="00711319">
        <w:rPr>
          <w:rFonts w:ascii="Tahoma" w:hAnsi="Tahoma" w:cs="Tahoma"/>
          <w:b/>
          <w:bCs/>
          <w:color w:val="FF0000"/>
          <w:sz w:val="16"/>
          <w:szCs w:val="14"/>
        </w:rPr>
        <w:t>/</w:t>
      </w:r>
      <w:r w:rsidR="00F6584B">
        <w:rPr>
          <w:rFonts w:ascii="Tahoma" w:hAnsi="Tahoma" w:cs="Tahoma"/>
          <w:b/>
          <w:bCs/>
          <w:color w:val="FF0000"/>
          <w:sz w:val="16"/>
          <w:szCs w:val="14"/>
        </w:rPr>
        <w:t>0</w:t>
      </w:r>
      <w:r w:rsidR="00405AD8">
        <w:rPr>
          <w:rFonts w:ascii="Tahoma" w:hAnsi="Tahoma" w:cs="Tahoma"/>
          <w:b/>
          <w:bCs/>
          <w:color w:val="FF0000"/>
          <w:sz w:val="16"/>
          <w:szCs w:val="14"/>
        </w:rPr>
        <w:t>8</w:t>
      </w:r>
      <w:r w:rsidRPr="00711319">
        <w:rPr>
          <w:rFonts w:ascii="Tahoma" w:hAnsi="Tahoma" w:cs="Tahoma"/>
          <w:b/>
          <w:bCs/>
          <w:color w:val="FF0000"/>
          <w:sz w:val="16"/>
          <w:szCs w:val="14"/>
        </w:rPr>
        <w:t>/202</w:t>
      </w:r>
      <w:r w:rsidR="006175E2">
        <w:rPr>
          <w:rFonts w:ascii="Tahoma" w:hAnsi="Tahoma" w:cs="Tahoma"/>
          <w:b/>
          <w:bCs/>
          <w:color w:val="FF0000"/>
          <w:sz w:val="16"/>
          <w:szCs w:val="14"/>
        </w:rPr>
        <w:t>5</w:t>
      </w:r>
    </w:p>
    <w:p w14:paraId="444578E5" w14:textId="77777777" w:rsidR="001667F5" w:rsidRPr="00711319" w:rsidRDefault="001667F5" w:rsidP="001667F5">
      <w:pPr>
        <w:ind w:left="1080"/>
        <w:rPr>
          <w:rFonts w:ascii="Tahoma" w:hAnsi="Tahoma" w:cs="Tahoma"/>
          <w:sz w:val="22"/>
        </w:rPr>
      </w:pPr>
    </w:p>
    <w:p w14:paraId="383BCFD8" w14:textId="77777777" w:rsidR="00C13F77" w:rsidRPr="00711319" w:rsidRDefault="001667F5" w:rsidP="00C13F77">
      <w:pPr>
        <w:ind w:left="360"/>
        <w:rPr>
          <w:rFonts w:ascii="Tahoma" w:hAnsi="Tahoma" w:cs="Tahoma"/>
          <w:sz w:val="22"/>
        </w:rPr>
      </w:pPr>
      <w:r w:rsidRPr="00711319">
        <w:rPr>
          <w:rFonts w:ascii="Tahoma" w:hAnsi="Tahoma" w:cs="Tahoma"/>
          <w:sz w:val="22"/>
        </w:rPr>
        <w:t>L</w:t>
      </w:r>
      <w:r w:rsidR="00C13F77" w:rsidRPr="00711319">
        <w:rPr>
          <w:rFonts w:ascii="Tahoma" w:hAnsi="Tahoma" w:cs="Tahoma"/>
          <w:sz w:val="22"/>
        </w:rPr>
        <w:t>a municipalidad puede efectuar la digitalización de la información, dado que es un trabajo muy sencillo (Muchas municipalidades lo han hecho con practicantes)</w:t>
      </w:r>
    </w:p>
    <w:p w14:paraId="69A16576" w14:textId="77777777" w:rsidR="00CA3A30" w:rsidRPr="00711319" w:rsidRDefault="00CA3A30" w:rsidP="00C13F77">
      <w:pPr>
        <w:ind w:left="360"/>
        <w:rPr>
          <w:rFonts w:ascii="Tahoma" w:hAnsi="Tahoma" w:cs="Tahoma"/>
          <w:sz w:val="22"/>
        </w:rPr>
      </w:pPr>
    </w:p>
    <w:p w14:paraId="6FBE5175" w14:textId="77777777" w:rsidR="0079423C" w:rsidRPr="00711319" w:rsidRDefault="0079423C" w:rsidP="0079423C">
      <w:pPr>
        <w:pStyle w:val="Ttulo2"/>
        <w:rPr>
          <w:rFonts w:ascii="Tahoma" w:hAnsi="Tahoma" w:cs="Tahoma"/>
        </w:rPr>
      </w:pPr>
      <w:r w:rsidRPr="00711319">
        <w:rPr>
          <w:rFonts w:ascii="Tahoma" w:hAnsi="Tahoma" w:cs="Tahoma"/>
        </w:rPr>
        <w:t>TIEMPO DE EJECUCION</w:t>
      </w:r>
    </w:p>
    <w:p w14:paraId="7347DD6D" w14:textId="43F8D8C1" w:rsidR="0079423C" w:rsidRPr="00711319" w:rsidRDefault="003F2C6C" w:rsidP="00FC5103">
      <w:pPr>
        <w:rPr>
          <w:rFonts w:ascii="Tahoma" w:hAnsi="Tahoma" w:cs="Tahoma"/>
          <w:sz w:val="22"/>
        </w:rPr>
      </w:pPr>
      <w:r w:rsidRPr="00711319">
        <w:rPr>
          <w:rFonts w:ascii="Tahoma" w:hAnsi="Tahoma" w:cs="Tahoma"/>
          <w:sz w:val="22"/>
        </w:rPr>
        <w:t>0</w:t>
      </w:r>
      <w:r w:rsidR="00E57F9C">
        <w:rPr>
          <w:rFonts w:ascii="Tahoma" w:hAnsi="Tahoma" w:cs="Tahoma"/>
          <w:sz w:val="22"/>
        </w:rPr>
        <w:t>5</w:t>
      </w:r>
      <w:r w:rsidR="0079423C" w:rsidRPr="00711319">
        <w:rPr>
          <w:rFonts w:ascii="Tahoma" w:hAnsi="Tahoma" w:cs="Tahoma"/>
          <w:sz w:val="22"/>
        </w:rPr>
        <w:t xml:space="preserve"> DIAS CALENDARIO</w:t>
      </w:r>
      <w:r w:rsidR="00B23903" w:rsidRPr="00711319">
        <w:rPr>
          <w:rFonts w:ascii="Tahoma" w:hAnsi="Tahoma" w:cs="Tahoma"/>
          <w:sz w:val="22"/>
        </w:rPr>
        <w:t xml:space="preserve">, sin </w:t>
      </w:r>
      <w:r w:rsidR="00191383" w:rsidRPr="00711319">
        <w:rPr>
          <w:rFonts w:ascii="Tahoma" w:hAnsi="Tahoma" w:cs="Tahoma"/>
          <w:sz w:val="22"/>
        </w:rPr>
        <w:t>embargo,</w:t>
      </w:r>
      <w:r w:rsidR="00B23903" w:rsidRPr="00711319">
        <w:rPr>
          <w:rFonts w:ascii="Tahoma" w:hAnsi="Tahoma" w:cs="Tahoma"/>
          <w:sz w:val="22"/>
        </w:rPr>
        <w:t xml:space="preserve"> el sistema inicia su funcionamiento desde el primer día.</w:t>
      </w:r>
    </w:p>
    <w:p w14:paraId="4911E102" w14:textId="77777777" w:rsidR="0045560B" w:rsidRPr="00740073" w:rsidRDefault="006F2FDC" w:rsidP="0045560B">
      <w:pPr>
        <w:pStyle w:val="Sangra2detindependiente"/>
        <w:ind w:left="0"/>
        <w:jc w:val="center"/>
        <w:rPr>
          <w:rFonts w:ascii="Tahoma" w:hAnsi="Tahoma" w:cs="Tahoma"/>
          <w:bCs/>
          <w:sz w:val="40"/>
          <w:szCs w:val="40"/>
          <w:u w:val="single"/>
        </w:rPr>
      </w:pPr>
      <w:r w:rsidRPr="00711319">
        <w:rPr>
          <w:rFonts w:ascii="Tahoma" w:hAnsi="Tahoma" w:cs="Tahoma"/>
          <w:sz w:val="40"/>
          <w:szCs w:val="40"/>
        </w:rPr>
        <w:br w:type="page"/>
      </w:r>
      <w:r w:rsidR="0045560B" w:rsidRPr="00740073">
        <w:rPr>
          <w:rFonts w:ascii="Tahoma" w:hAnsi="Tahoma" w:cs="Tahoma"/>
          <w:bCs/>
          <w:sz w:val="40"/>
          <w:szCs w:val="40"/>
          <w:u w:val="single"/>
        </w:rPr>
        <w:lastRenderedPageBreak/>
        <w:t>SISTEMA DE REGISTRO CIVIL</w:t>
      </w:r>
    </w:p>
    <w:p w14:paraId="4DF1D375" w14:textId="77777777" w:rsidR="0045560B" w:rsidRPr="00740073" w:rsidRDefault="0045560B" w:rsidP="0045560B">
      <w:pPr>
        <w:pStyle w:val="Sangra2detindependiente"/>
        <w:ind w:left="0"/>
        <w:rPr>
          <w:rFonts w:ascii="Tahoma" w:hAnsi="Tahoma" w:cs="Tahoma"/>
          <w:szCs w:val="22"/>
        </w:rPr>
      </w:pPr>
    </w:p>
    <w:p w14:paraId="5149FF27" w14:textId="77777777" w:rsidR="0045560B" w:rsidRPr="00740073" w:rsidRDefault="0045560B" w:rsidP="0045560B">
      <w:pPr>
        <w:pStyle w:val="Sangra2detindependiente"/>
        <w:ind w:left="0"/>
        <w:rPr>
          <w:rFonts w:ascii="Tahoma" w:hAnsi="Tahoma" w:cs="Tahoma"/>
          <w:sz w:val="20"/>
          <w:szCs w:val="20"/>
        </w:rPr>
      </w:pPr>
      <w:r w:rsidRPr="00740073">
        <w:rPr>
          <w:rFonts w:ascii="Tahoma" w:hAnsi="Tahoma" w:cs="Tahoma"/>
          <w:sz w:val="20"/>
          <w:szCs w:val="20"/>
        </w:rPr>
        <w:t xml:space="preserve">El sistema de registro civil, está </w:t>
      </w:r>
      <w:r w:rsidRPr="00A14C8D">
        <w:rPr>
          <w:rFonts w:ascii="Tahoma" w:hAnsi="Tahoma" w:cs="Tahoma"/>
          <w:sz w:val="20"/>
          <w:szCs w:val="20"/>
          <w:highlight w:val="yellow"/>
        </w:rPr>
        <w:t>integrado a una base de datos de la RENIEC</w:t>
      </w:r>
      <w:r w:rsidRPr="00740073">
        <w:rPr>
          <w:rFonts w:ascii="Tahoma" w:hAnsi="Tahoma" w:cs="Tahoma"/>
          <w:sz w:val="20"/>
          <w:szCs w:val="20"/>
        </w:rPr>
        <w:t>, el que le permite hacer un trabajo altamente profesional, con cero (0) margen de error, los procesos que contempla esta herramienta son:</w:t>
      </w:r>
    </w:p>
    <w:p w14:paraId="1ECE583B" w14:textId="77777777" w:rsidR="0045560B" w:rsidRPr="00740073" w:rsidRDefault="0045560B" w:rsidP="0045560B">
      <w:pPr>
        <w:pStyle w:val="Sangra2detindependiente"/>
        <w:numPr>
          <w:ilvl w:val="0"/>
          <w:numId w:val="11"/>
        </w:numPr>
        <w:rPr>
          <w:rFonts w:ascii="Tahoma" w:hAnsi="Tahoma" w:cs="Tahoma"/>
          <w:sz w:val="20"/>
          <w:szCs w:val="20"/>
        </w:rPr>
      </w:pPr>
      <w:r w:rsidRPr="00740073">
        <w:rPr>
          <w:rFonts w:ascii="Tahoma" w:hAnsi="Tahoma" w:cs="Tahoma"/>
          <w:sz w:val="20"/>
          <w:szCs w:val="20"/>
        </w:rPr>
        <w:t xml:space="preserve">Llenado o </w:t>
      </w:r>
      <w:r w:rsidRPr="009D6E78">
        <w:rPr>
          <w:rFonts w:ascii="Tahoma" w:hAnsi="Tahoma" w:cs="Tahoma"/>
          <w:sz w:val="20"/>
          <w:szCs w:val="20"/>
          <w:highlight w:val="yellow"/>
        </w:rPr>
        <w:t>registro de Actas.</w:t>
      </w:r>
    </w:p>
    <w:p w14:paraId="6D1B99D6" w14:textId="77777777" w:rsidR="0045560B" w:rsidRPr="00740073" w:rsidRDefault="0045560B" w:rsidP="0045560B">
      <w:pPr>
        <w:pStyle w:val="Sangra2detindependiente"/>
        <w:numPr>
          <w:ilvl w:val="0"/>
          <w:numId w:val="11"/>
        </w:numPr>
        <w:rPr>
          <w:rFonts w:ascii="Tahoma" w:hAnsi="Tahoma" w:cs="Tahoma"/>
          <w:sz w:val="20"/>
          <w:szCs w:val="20"/>
        </w:rPr>
      </w:pPr>
      <w:r w:rsidRPr="00740073">
        <w:rPr>
          <w:rFonts w:ascii="Tahoma" w:hAnsi="Tahoma" w:cs="Tahoma"/>
          <w:sz w:val="20"/>
          <w:szCs w:val="20"/>
        </w:rPr>
        <w:t>Impresión de Acta</w:t>
      </w:r>
    </w:p>
    <w:p w14:paraId="56E98EBE" w14:textId="284337C2" w:rsidR="0045560B" w:rsidRDefault="0045560B" w:rsidP="0045560B">
      <w:pPr>
        <w:pStyle w:val="Sangra2detindependiente"/>
        <w:numPr>
          <w:ilvl w:val="0"/>
          <w:numId w:val="11"/>
        </w:numPr>
        <w:rPr>
          <w:rFonts w:ascii="Tahoma" w:hAnsi="Tahoma" w:cs="Tahoma"/>
          <w:sz w:val="20"/>
          <w:szCs w:val="20"/>
        </w:rPr>
      </w:pPr>
      <w:r w:rsidRPr="00740073">
        <w:rPr>
          <w:rFonts w:ascii="Tahoma" w:hAnsi="Tahoma" w:cs="Tahoma"/>
          <w:sz w:val="20"/>
          <w:szCs w:val="20"/>
        </w:rPr>
        <w:t>Digitalización de las Actas.</w:t>
      </w:r>
    </w:p>
    <w:p w14:paraId="35BED9D4" w14:textId="78113454" w:rsidR="00DF20C7" w:rsidRDefault="00DF20C7" w:rsidP="0045560B">
      <w:pPr>
        <w:pStyle w:val="Sangra2detindependiente"/>
        <w:numPr>
          <w:ilvl w:val="0"/>
          <w:numId w:val="11"/>
        </w:num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Integrado con Firmas digitales </w:t>
      </w:r>
    </w:p>
    <w:p w14:paraId="4711739A" w14:textId="5C3BB58F" w:rsidR="00DF20C7" w:rsidRPr="00740073" w:rsidRDefault="00DF20C7" w:rsidP="0045560B">
      <w:pPr>
        <w:pStyle w:val="Sangra2detindependiente"/>
        <w:numPr>
          <w:ilvl w:val="0"/>
          <w:numId w:val="11"/>
        </w:num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Opciones de envío directo por Correo Electrónico y </w:t>
      </w:r>
      <w:proofErr w:type="spellStart"/>
      <w:r>
        <w:rPr>
          <w:rFonts w:ascii="Tahoma" w:hAnsi="Tahoma" w:cs="Tahoma"/>
          <w:sz w:val="20"/>
          <w:szCs w:val="20"/>
        </w:rPr>
        <w:t>Whatsapp</w:t>
      </w:r>
      <w:proofErr w:type="spellEnd"/>
    </w:p>
    <w:p w14:paraId="5915ED5B" w14:textId="77777777" w:rsidR="0045560B" w:rsidRPr="00740073" w:rsidRDefault="0045560B" w:rsidP="0045560B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5B575CD5" w14:textId="09812E94" w:rsidR="00943D5D" w:rsidRDefault="00943D5D" w:rsidP="00943D5D">
      <w:pPr>
        <w:pStyle w:val="Sangra2detindependiente"/>
        <w:ind w:left="0"/>
        <w:jc w:val="center"/>
        <w:rPr>
          <w:rFonts w:ascii="Arial Narrow" w:hAnsi="Arial Narrow"/>
          <w:b/>
          <w:sz w:val="36"/>
          <w:szCs w:val="36"/>
          <w:u w:val="single"/>
        </w:rPr>
      </w:pPr>
      <w:r w:rsidRPr="009D6E78">
        <w:rPr>
          <w:rFonts w:ascii="Arial Narrow" w:hAnsi="Arial Narrow"/>
          <w:b/>
          <w:sz w:val="36"/>
          <w:szCs w:val="36"/>
          <w:highlight w:val="yellow"/>
          <w:u w:val="single"/>
        </w:rPr>
        <w:t>Registro de Acta vía Sistema</w:t>
      </w:r>
    </w:p>
    <w:p w14:paraId="3BE4A6DD" w14:textId="77777777" w:rsidR="004D2E46" w:rsidRDefault="004D2E46" w:rsidP="00943D5D">
      <w:pPr>
        <w:pStyle w:val="Sangra2detindependiente"/>
        <w:ind w:left="0"/>
        <w:jc w:val="center"/>
        <w:rPr>
          <w:rFonts w:ascii="Arial Narrow" w:hAnsi="Arial Narrow"/>
          <w:b/>
          <w:sz w:val="36"/>
          <w:szCs w:val="36"/>
          <w:u w:val="single"/>
        </w:rPr>
      </w:pPr>
    </w:p>
    <w:p w14:paraId="00987CFC" w14:textId="0CFB1B9A" w:rsidR="00A757CD" w:rsidRDefault="004D2E46" w:rsidP="00A757CD">
      <w:pPr>
        <w:pStyle w:val="Sangra2detindependiente"/>
        <w:ind w:left="0"/>
        <w:jc w:val="left"/>
        <w:rPr>
          <w:rFonts w:ascii="Arial Narrow" w:hAnsi="Arial Narrow"/>
          <w:b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95BEF47" wp14:editId="4B77CC72">
            <wp:extent cx="6120765" cy="1542415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0FB31" w14:textId="02A35B95" w:rsidR="00A757CD" w:rsidRPr="00711319" w:rsidRDefault="00A757CD" w:rsidP="00A757CD">
      <w:pPr>
        <w:pStyle w:val="Sangra2detindependiente"/>
        <w:ind w:left="0"/>
        <w:rPr>
          <w:rFonts w:ascii="Tahoma" w:hAnsi="Tahoma" w:cs="Tahoma"/>
          <w:sz w:val="20"/>
          <w:szCs w:val="20"/>
        </w:rPr>
      </w:pPr>
      <w:r w:rsidRPr="00711319">
        <w:rPr>
          <w:rFonts w:ascii="Tahoma" w:hAnsi="Tahoma" w:cs="Tahoma"/>
          <w:sz w:val="20"/>
          <w:szCs w:val="20"/>
        </w:rPr>
        <w:t>En est</w:t>
      </w:r>
      <w:r w:rsidR="0072375D">
        <w:rPr>
          <w:rFonts w:ascii="Tahoma" w:hAnsi="Tahoma" w:cs="Tahoma"/>
          <w:sz w:val="20"/>
          <w:szCs w:val="20"/>
        </w:rPr>
        <w:t>a</w:t>
      </w:r>
      <w:r>
        <w:rPr>
          <w:rFonts w:ascii="Tahoma" w:hAnsi="Tahoma" w:cs="Tahoma"/>
          <w:sz w:val="20"/>
          <w:szCs w:val="20"/>
        </w:rPr>
        <w:t>s</w:t>
      </w:r>
      <w:r w:rsidRPr="00711319">
        <w:rPr>
          <w:rFonts w:ascii="Tahoma" w:hAnsi="Tahoma" w:cs="Tahoma"/>
          <w:sz w:val="20"/>
          <w:szCs w:val="20"/>
        </w:rPr>
        <w:t xml:space="preserve"> </w:t>
      </w:r>
      <w:r w:rsidR="0072375D">
        <w:rPr>
          <w:rFonts w:ascii="Tahoma" w:hAnsi="Tahoma" w:cs="Tahoma"/>
          <w:sz w:val="20"/>
          <w:szCs w:val="20"/>
        </w:rPr>
        <w:t>imágenes veremos que</w:t>
      </w:r>
      <w:r w:rsidRPr="00711319">
        <w:rPr>
          <w:rFonts w:ascii="Tahoma" w:hAnsi="Tahoma" w:cs="Tahoma"/>
          <w:sz w:val="20"/>
          <w:szCs w:val="20"/>
        </w:rPr>
        <w:t xml:space="preserve"> el sistema de manera automática le pone los datos correctos de Apellidos y nombres, fechas, edades, estados civiles y otros que se encuentran en la base de datos de la RENIEC. La demora en el llenado y la impresión de las 02 actas del libro se hace en aprox. </w:t>
      </w:r>
      <w:r w:rsidRPr="00711319">
        <w:rPr>
          <w:rFonts w:ascii="Tahoma" w:hAnsi="Tahoma" w:cs="Tahoma"/>
          <w:b/>
          <w:sz w:val="20"/>
          <w:szCs w:val="20"/>
          <w:u w:val="single"/>
        </w:rPr>
        <w:t>02 Minutos</w:t>
      </w:r>
      <w:r w:rsidRPr="00711319">
        <w:rPr>
          <w:rFonts w:ascii="Tahoma" w:hAnsi="Tahoma" w:cs="Tahoma"/>
          <w:sz w:val="20"/>
          <w:szCs w:val="20"/>
        </w:rPr>
        <w:t>.</w:t>
      </w:r>
    </w:p>
    <w:p w14:paraId="44D13A20" w14:textId="77777777" w:rsidR="00A757CD" w:rsidRPr="00711319" w:rsidRDefault="00A757CD" w:rsidP="00A757CD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29AFC7BA" w14:textId="608C5F17" w:rsidR="00A757CD" w:rsidRDefault="00A757CD" w:rsidP="00A757CD">
      <w:pPr>
        <w:pStyle w:val="Sangra2detindependiente"/>
        <w:ind w:left="0"/>
        <w:rPr>
          <w:rFonts w:ascii="Tahoma" w:hAnsi="Tahoma" w:cs="Tahoma"/>
          <w:sz w:val="20"/>
          <w:szCs w:val="20"/>
        </w:rPr>
      </w:pPr>
      <w:r w:rsidRPr="00711319">
        <w:rPr>
          <w:rFonts w:ascii="Tahoma" w:hAnsi="Tahoma" w:cs="Tahoma"/>
          <w:sz w:val="20"/>
          <w:szCs w:val="20"/>
        </w:rPr>
        <w:t>Margen de error cero (0), y llenado de actas más rápido.</w:t>
      </w:r>
    </w:p>
    <w:p w14:paraId="0428F1AA" w14:textId="77777777" w:rsidR="00DF20C7" w:rsidRPr="00711319" w:rsidRDefault="00DF20C7" w:rsidP="00A757CD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2E4E7310" w14:textId="38570B85" w:rsidR="00A757CD" w:rsidRDefault="00DF20C7" w:rsidP="00A757CD">
      <w:pPr>
        <w:pStyle w:val="Sangra2detindependiente"/>
        <w:ind w:left="0"/>
        <w:jc w:val="left"/>
        <w:rPr>
          <w:rFonts w:ascii="Arial Narrow" w:hAnsi="Arial Narrow"/>
          <w:b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E61C474" wp14:editId="7B61587B">
            <wp:extent cx="6120765" cy="3286760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B755" w14:textId="1EB6EFED" w:rsidR="00DF20C7" w:rsidRDefault="00DF20C7" w:rsidP="00A757CD">
      <w:pPr>
        <w:pStyle w:val="Sangra2detindependiente"/>
        <w:ind w:left="0"/>
        <w:jc w:val="left"/>
        <w:rPr>
          <w:rFonts w:ascii="Arial Narrow" w:hAnsi="Arial Narrow"/>
          <w:b/>
          <w:sz w:val="36"/>
          <w:szCs w:val="36"/>
          <w:u w:val="single"/>
        </w:rPr>
      </w:pPr>
    </w:p>
    <w:p w14:paraId="6B1F2BD7" w14:textId="25E1C1A8" w:rsidR="00DF20C7" w:rsidRDefault="00DF20C7" w:rsidP="00A757CD">
      <w:pPr>
        <w:pStyle w:val="Sangra2detindependiente"/>
        <w:ind w:left="0"/>
        <w:jc w:val="left"/>
        <w:rPr>
          <w:rFonts w:ascii="Arial Narrow" w:hAnsi="Arial Narrow"/>
          <w:b/>
          <w:sz w:val="36"/>
          <w:szCs w:val="36"/>
          <w:u w:val="single"/>
        </w:rPr>
      </w:pPr>
    </w:p>
    <w:p w14:paraId="7BBAD043" w14:textId="560FE20F" w:rsidR="00943D5D" w:rsidRPr="00A757CD" w:rsidRDefault="00A757CD" w:rsidP="00A757CD">
      <w:pPr>
        <w:pStyle w:val="Sangra2detindependiente"/>
        <w:numPr>
          <w:ilvl w:val="0"/>
          <w:numId w:val="14"/>
        </w:numPr>
        <w:rPr>
          <w:rFonts w:ascii="Arial Narrow" w:hAnsi="Arial Narrow"/>
          <w:b/>
          <w:szCs w:val="22"/>
          <w:u w:val="single"/>
        </w:rPr>
      </w:pPr>
      <w:r w:rsidRPr="00A757CD">
        <w:rPr>
          <w:rFonts w:ascii="Arial Narrow" w:hAnsi="Arial Narrow"/>
          <w:b/>
          <w:szCs w:val="22"/>
          <w:u w:val="single"/>
        </w:rPr>
        <w:t>REGISTRO DE PARTIDAS DE NACIMIENTO</w:t>
      </w:r>
    </w:p>
    <w:p w14:paraId="0006ED78" w14:textId="77777777" w:rsidR="00A757CD" w:rsidRPr="00C5637E" w:rsidRDefault="00A757CD" w:rsidP="00A757CD">
      <w:pPr>
        <w:pStyle w:val="Sangra2detindependiente"/>
        <w:ind w:left="1080"/>
        <w:rPr>
          <w:rFonts w:ascii="Arial Narrow" w:hAnsi="Arial Narrow"/>
          <w:b/>
          <w:sz w:val="20"/>
          <w:szCs w:val="20"/>
          <w:u w:val="single"/>
        </w:rPr>
      </w:pPr>
    </w:p>
    <w:p w14:paraId="48D483FD" w14:textId="4FFD243E" w:rsidR="00943D5D" w:rsidRDefault="004918FE" w:rsidP="00F51722">
      <w:pPr>
        <w:pStyle w:val="Sangra2detindependiente"/>
        <w:ind w:left="0"/>
        <w:jc w:val="center"/>
        <w:rPr>
          <w:rFonts w:ascii="Courier New" w:hAnsi="Courier New"/>
          <w:sz w:val="20"/>
          <w:szCs w:val="20"/>
        </w:rPr>
      </w:pPr>
      <w:r>
        <w:rPr>
          <w:noProof/>
        </w:rPr>
        <w:drawing>
          <wp:inline distT="0" distB="0" distL="0" distR="0" wp14:anchorId="63ACC34E" wp14:editId="12044230">
            <wp:extent cx="6120765" cy="3308350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3272" w14:textId="47F01AAD" w:rsidR="0072375D" w:rsidRDefault="0072375D" w:rsidP="00F51722">
      <w:pPr>
        <w:pStyle w:val="Sangra2detindependiente"/>
        <w:ind w:left="0"/>
        <w:jc w:val="center"/>
        <w:rPr>
          <w:rFonts w:ascii="Courier New" w:hAnsi="Courier New"/>
          <w:sz w:val="20"/>
          <w:szCs w:val="20"/>
        </w:rPr>
      </w:pPr>
    </w:p>
    <w:p w14:paraId="613C41D4" w14:textId="5FB639D4" w:rsidR="0072375D" w:rsidRDefault="0072375D" w:rsidP="00F51722">
      <w:pPr>
        <w:pStyle w:val="Sangra2detindependiente"/>
        <w:ind w:left="0"/>
        <w:jc w:val="center"/>
        <w:rPr>
          <w:rFonts w:ascii="Courier New" w:hAnsi="Courier New"/>
          <w:sz w:val="20"/>
          <w:szCs w:val="20"/>
        </w:rPr>
      </w:pPr>
    </w:p>
    <w:p w14:paraId="1E770802" w14:textId="1875F118" w:rsidR="00A757CD" w:rsidRDefault="00A757CD" w:rsidP="00F51722">
      <w:pPr>
        <w:pStyle w:val="Sangra2detindependiente"/>
        <w:ind w:left="0"/>
        <w:jc w:val="center"/>
        <w:rPr>
          <w:rFonts w:ascii="Courier New" w:hAnsi="Courier New"/>
          <w:sz w:val="20"/>
          <w:szCs w:val="20"/>
        </w:rPr>
      </w:pPr>
    </w:p>
    <w:p w14:paraId="7FAEEA93" w14:textId="0D5D1E3E" w:rsidR="00A757CD" w:rsidRPr="00A757CD" w:rsidRDefault="00A757CD" w:rsidP="00A757CD">
      <w:pPr>
        <w:pStyle w:val="Sangra2detindependiente"/>
        <w:numPr>
          <w:ilvl w:val="0"/>
          <w:numId w:val="5"/>
        </w:numPr>
        <w:jc w:val="left"/>
        <w:rPr>
          <w:rFonts w:ascii="Arial Narrow" w:hAnsi="Arial Narrow"/>
          <w:b/>
          <w:bCs/>
          <w:szCs w:val="22"/>
          <w:u w:val="single"/>
        </w:rPr>
      </w:pPr>
      <w:r w:rsidRPr="00A757CD">
        <w:rPr>
          <w:rFonts w:ascii="Arial Narrow" w:hAnsi="Arial Narrow"/>
          <w:b/>
          <w:bCs/>
          <w:szCs w:val="22"/>
          <w:u w:val="single"/>
        </w:rPr>
        <w:t>REGISTRO DE PARTIDAS DE MATRIMONIO</w:t>
      </w:r>
    </w:p>
    <w:p w14:paraId="1BD85F3F" w14:textId="2EECDA6A" w:rsidR="00943D5D" w:rsidRDefault="00943D5D" w:rsidP="00943D5D">
      <w:pPr>
        <w:pStyle w:val="Sangra2detindependiente"/>
        <w:ind w:left="0"/>
        <w:rPr>
          <w:rFonts w:ascii="Courier New" w:hAnsi="Courier New"/>
          <w:sz w:val="20"/>
          <w:szCs w:val="20"/>
        </w:rPr>
      </w:pPr>
    </w:p>
    <w:p w14:paraId="4F83EE0C" w14:textId="19325C3C" w:rsidR="00A757CD" w:rsidRDefault="00A757CD" w:rsidP="00943D5D">
      <w:pPr>
        <w:pStyle w:val="Sangra2detindependiente"/>
        <w:ind w:left="0"/>
        <w:rPr>
          <w:rFonts w:ascii="Courier New" w:hAnsi="Courier New"/>
          <w:sz w:val="20"/>
          <w:szCs w:val="20"/>
        </w:rPr>
      </w:pPr>
      <w:r>
        <w:rPr>
          <w:noProof/>
        </w:rPr>
        <w:drawing>
          <wp:inline distT="0" distB="0" distL="0" distR="0" wp14:anchorId="3C092451" wp14:editId="7CCAA362">
            <wp:extent cx="6120765" cy="30702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6AD5" w14:textId="77777777" w:rsidR="00DF20C7" w:rsidRDefault="00DF20C7" w:rsidP="002C794A">
      <w:pPr>
        <w:pStyle w:val="Sangra2detindependiente"/>
        <w:ind w:left="0"/>
        <w:jc w:val="center"/>
        <w:rPr>
          <w:rFonts w:ascii="Tahoma" w:hAnsi="Tahoma" w:cs="Tahoma"/>
          <w:sz w:val="20"/>
          <w:szCs w:val="20"/>
        </w:rPr>
      </w:pPr>
    </w:p>
    <w:p w14:paraId="09459243" w14:textId="77777777" w:rsidR="00DF20C7" w:rsidRDefault="00DF20C7" w:rsidP="002C794A">
      <w:pPr>
        <w:pStyle w:val="Sangra2detindependiente"/>
        <w:ind w:left="0"/>
        <w:jc w:val="center"/>
        <w:rPr>
          <w:rFonts w:ascii="Tahoma" w:hAnsi="Tahoma" w:cs="Tahoma"/>
          <w:sz w:val="20"/>
          <w:szCs w:val="20"/>
        </w:rPr>
      </w:pPr>
    </w:p>
    <w:p w14:paraId="626B2B2D" w14:textId="77777777" w:rsidR="00DF20C7" w:rsidRDefault="00DF20C7" w:rsidP="002C794A">
      <w:pPr>
        <w:pStyle w:val="Sangra2detindependiente"/>
        <w:ind w:left="0"/>
        <w:jc w:val="center"/>
        <w:rPr>
          <w:rFonts w:ascii="Tahoma" w:hAnsi="Tahoma" w:cs="Tahoma"/>
          <w:sz w:val="20"/>
          <w:szCs w:val="20"/>
        </w:rPr>
      </w:pPr>
    </w:p>
    <w:p w14:paraId="57D62DDF" w14:textId="77777777" w:rsidR="00DF20C7" w:rsidRDefault="00DF20C7" w:rsidP="002C794A">
      <w:pPr>
        <w:pStyle w:val="Sangra2detindependiente"/>
        <w:ind w:left="0"/>
        <w:jc w:val="center"/>
        <w:rPr>
          <w:rFonts w:ascii="Tahoma" w:hAnsi="Tahoma" w:cs="Tahoma"/>
          <w:sz w:val="20"/>
          <w:szCs w:val="20"/>
        </w:rPr>
      </w:pPr>
    </w:p>
    <w:p w14:paraId="0200AB2C" w14:textId="77777777" w:rsidR="00DF20C7" w:rsidRDefault="00DF20C7" w:rsidP="002C794A">
      <w:pPr>
        <w:pStyle w:val="Sangra2detindependiente"/>
        <w:ind w:left="0"/>
        <w:jc w:val="center"/>
        <w:rPr>
          <w:rFonts w:ascii="Tahoma" w:hAnsi="Tahoma" w:cs="Tahoma"/>
          <w:sz w:val="20"/>
          <w:szCs w:val="20"/>
        </w:rPr>
      </w:pPr>
    </w:p>
    <w:p w14:paraId="0CB923D6" w14:textId="4EAA9AC7" w:rsidR="0072375D" w:rsidRDefault="0072375D" w:rsidP="002C794A">
      <w:pPr>
        <w:pStyle w:val="Sangra2detindependiente"/>
        <w:ind w:left="0"/>
        <w:jc w:val="center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lastRenderedPageBreak/>
        <w:t xml:space="preserve"> </w:t>
      </w:r>
    </w:p>
    <w:p w14:paraId="6DFDBDC0" w14:textId="2345E7DE" w:rsidR="00711319" w:rsidRPr="0072375D" w:rsidRDefault="0072375D" w:rsidP="009203EF">
      <w:pPr>
        <w:pStyle w:val="Sangra2detindependiente"/>
        <w:numPr>
          <w:ilvl w:val="0"/>
          <w:numId w:val="5"/>
        </w:numPr>
        <w:ind w:left="0"/>
        <w:jc w:val="left"/>
        <w:rPr>
          <w:rFonts w:ascii="Tahoma" w:hAnsi="Tahoma" w:cs="Tahoma"/>
          <w:sz w:val="20"/>
          <w:szCs w:val="20"/>
        </w:rPr>
      </w:pPr>
      <w:r w:rsidRPr="0072375D">
        <w:rPr>
          <w:rFonts w:ascii="Arial Narrow" w:hAnsi="Arial Narrow" w:cs="Tahoma"/>
          <w:b/>
          <w:bCs/>
          <w:szCs w:val="22"/>
          <w:u w:val="single"/>
        </w:rPr>
        <w:t>REGISTRO DE PARTIDAS DE DEFUNCION</w:t>
      </w:r>
    </w:p>
    <w:p w14:paraId="4BDD043E" w14:textId="32606B6E" w:rsidR="0072375D" w:rsidRDefault="0072375D" w:rsidP="0072375D">
      <w:pPr>
        <w:pStyle w:val="Sangra2detindependiente"/>
        <w:jc w:val="left"/>
        <w:rPr>
          <w:rFonts w:ascii="Arial Narrow" w:hAnsi="Arial Narrow" w:cs="Tahoma"/>
          <w:b/>
          <w:bCs/>
          <w:szCs w:val="22"/>
          <w:u w:val="single"/>
        </w:rPr>
      </w:pPr>
    </w:p>
    <w:p w14:paraId="38061E40" w14:textId="77777777" w:rsidR="0072375D" w:rsidRPr="0072375D" w:rsidRDefault="0072375D" w:rsidP="0072375D">
      <w:pPr>
        <w:pStyle w:val="Sangra2detindependiente"/>
        <w:jc w:val="left"/>
        <w:rPr>
          <w:rFonts w:ascii="Tahoma" w:hAnsi="Tahoma" w:cs="Tahoma"/>
          <w:sz w:val="20"/>
          <w:szCs w:val="20"/>
        </w:rPr>
      </w:pPr>
    </w:p>
    <w:p w14:paraId="0E8701D4" w14:textId="1E627365" w:rsidR="0072375D" w:rsidRPr="0072375D" w:rsidRDefault="0072375D" w:rsidP="0072375D">
      <w:pPr>
        <w:pStyle w:val="Sangra2detindependiente"/>
        <w:ind w:left="0"/>
        <w:jc w:val="left"/>
        <w:rPr>
          <w:rFonts w:ascii="Tahoma" w:hAnsi="Tahoma" w:cs="Tahoma"/>
          <w:sz w:val="20"/>
          <w:szCs w:val="20"/>
        </w:rPr>
      </w:pPr>
      <w:r>
        <w:rPr>
          <w:noProof/>
        </w:rPr>
        <w:drawing>
          <wp:inline distT="0" distB="0" distL="0" distR="0" wp14:anchorId="41F1B97E" wp14:editId="0ED73321">
            <wp:extent cx="6120765" cy="215582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E972" w14:textId="77777777" w:rsidR="00EA08C5" w:rsidRDefault="00EA08C5" w:rsidP="00943D5D">
      <w:pPr>
        <w:pStyle w:val="Sangra2detindependiente"/>
        <w:ind w:left="0"/>
        <w:jc w:val="center"/>
        <w:rPr>
          <w:rFonts w:ascii="Tahoma" w:hAnsi="Tahoma" w:cs="Tahoma"/>
          <w:b/>
          <w:sz w:val="28"/>
          <w:szCs w:val="28"/>
          <w:u w:val="single"/>
        </w:rPr>
      </w:pPr>
    </w:p>
    <w:p w14:paraId="3E2AD93E" w14:textId="53E4180C" w:rsidR="0072375D" w:rsidRDefault="0072375D" w:rsidP="004D2E46">
      <w:pPr>
        <w:jc w:val="center"/>
        <w:rPr>
          <w:noProof/>
        </w:rPr>
      </w:pPr>
    </w:p>
    <w:p w14:paraId="707B6F81" w14:textId="6C16294E" w:rsidR="004D2E46" w:rsidRDefault="004D2E46" w:rsidP="004D2E46">
      <w:pPr>
        <w:jc w:val="center"/>
        <w:rPr>
          <w:noProof/>
        </w:rPr>
      </w:pPr>
    </w:p>
    <w:p w14:paraId="293B7B77" w14:textId="4DCA623B" w:rsidR="004D2E46" w:rsidRDefault="00DF20C7" w:rsidP="004D2E4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827522A" wp14:editId="47880234">
            <wp:extent cx="4086225" cy="141922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4C626" w14:textId="5C725A9F" w:rsidR="004D2E46" w:rsidRDefault="004D2E46" w:rsidP="004D2E46">
      <w:pPr>
        <w:jc w:val="center"/>
        <w:rPr>
          <w:noProof/>
        </w:rPr>
      </w:pPr>
    </w:p>
    <w:p w14:paraId="2A0B7628" w14:textId="4CEB8ECC" w:rsidR="004D2E46" w:rsidRDefault="004D2E46" w:rsidP="004D2E46">
      <w:pPr>
        <w:jc w:val="center"/>
        <w:rPr>
          <w:noProof/>
        </w:rPr>
      </w:pPr>
    </w:p>
    <w:p w14:paraId="3D07CFE1" w14:textId="6FBEB6A3" w:rsidR="004D2E46" w:rsidRDefault="004D2E46" w:rsidP="004D2E46">
      <w:pPr>
        <w:jc w:val="center"/>
        <w:rPr>
          <w:noProof/>
        </w:rPr>
      </w:pPr>
    </w:p>
    <w:p w14:paraId="02718B7F" w14:textId="5901396A" w:rsidR="004D2E46" w:rsidRDefault="004D2E46" w:rsidP="004D2E46">
      <w:pPr>
        <w:jc w:val="center"/>
        <w:rPr>
          <w:noProof/>
        </w:rPr>
      </w:pPr>
    </w:p>
    <w:p w14:paraId="1F046CC8" w14:textId="07CDF3E6" w:rsidR="004D2E46" w:rsidRDefault="004D2E46" w:rsidP="004D2E46">
      <w:pPr>
        <w:jc w:val="center"/>
        <w:rPr>
          <w:noProof/>
        </w:rPr>
      </w:pPr>
    </w:p>
    <w:p w14:paraId="4C60841A" w14:textId="77777777" w:rsidR="004D2E46" w:rsidRDefault="004D2E46" w:rsidP="004D2E46">
      <w:pPr>
        <w:jc w:val="center"/>
        <w:rPr>
          <w:rFonts w:ascii="Tahoma" w:eastAsia="MS Mincho" w:hAnsi="Tahoma" w:cs="Tahoma"/>
          <w:b/>
          <w:sz w:val="28"/>
          <w:szCs w:val="28"/>
          <w:u w:val="single"/>
        </w:rPr>
      </w:pPr>
    </w:p>
    <w:p w14:paraId="2C8335C1" w14:textId="40B1F1BF" w:rsidR="004D2E46" w:rsidRDefault="004D2E46" w:rsidP="004D2E46">
      <w:pPr>
        <w:jc w:val="center"/>
        <w:rPr>
          <w:rFonts w:ascii="Tahoma" w:eastAsia="MS Mincho" w:hAnsi="Tahoma" w:cs="Tahoma"/>
          <w:b/>
          <w:sz w:val="28"/>
          <w:szCs w:val="28"/>
          <w:u w:val="single"/>
        </w:rPr>
      </w:pPr>
    </w:p>
    <w:p w14:paraId="059414EA" w14:textId="77777777" w:rsidR="004D2E46" w:rsidRDefault="004D2E46" w:rsidP="004D2E46">
      <w:pPr>
        <w:jc w:val="center"/>
        <w:rPr>
          <w:rFonts w:ascii="Tahoma" w:eastAsia="MS Mincho" w:hAnsi="Tahoma" w:cs="Tahoma"/>
          <w:b/>
          <w:sz w:val="28"/>
          <w:szCs w:val="28"/>
          <w:u w:val="single"/>
        </w:rPr>
      </w:pPr>
    </w:p>
    <w:p w14:paraId="33110BCB" w14:textId="77777777" w:rsidR="004D2E46" w:rsidRDefault="004D2E46" w:rsidP="00943D5D">
      <w:pPr>
        <w:pStyle w:val="Sangra2detindependiente"/>
        <w:ind w:left="0"/>
        <w:jc w:val="center"/>
        <w:rPr>
          <w:rFonts w:ascii="Tahoma" w:hAnsi="Tahoma" w:cs="Tahoma"/>
          <w:b/>
          <w:sz w:val="28"/>
          <w:szCs w:val="28"/>
          <w:u w:val="single"/>
        </w:rPr>
      </w:pPr>
    </w:p>
    <w:p w14:paraId="461EBCBF" w14:textId="77777777" w:rsidR="004D2E46" w:rsidRDefault="004D2E46" w:rsidP="00943D5D">
      <w:pPr>
        <w:pStyle w:val="Sangra2detindependiente"/>
        <w:ind w:left="0"/>
        <w:jc w:val="center"/>
        <w:rPr>
          <w:rFonts w:ascii="Tahoma" w:hAnsi="Tahoma" w:cs="Tahoma"/>
          <w:b/>
          <w:sz w:val="28"/>
          <w:szCs w:val="28"/>
          <w:u w:val="single"/>
        </w:rPr>
      </w:pPr>
    </w:p>
    <w:p w14:paraId="4EC5BDEA" w14:textId="0F6ADDBE" w:rsidR="004D2E46" w:rsidRDefault="004D2E46" w:rsidP="00943D5D">
      <w:pPr>
        <w:pStyle w:val="Sangra2detindependiente"/>
        <w:ind w:left="0"/>
        <w:jc w:val="center"/>
        <w:rPr>
          <w:rFonts w:ascii="Tahoma" w:hAnsi="Tahoma" w:cs="Tahoma"/>
          <w:b/>
          <w:sz w:val="28"/>
          <w:szCs w:val="28"/>
          <w:u w:val="single"/>
        </w:rPr>
      </w:pPr>
    </w:p>
    <w:p w14:paraId="745D57FF" w14:textId="47C962C7" w:rsidR="004D2E46" w:rsidRDefault="004D2E46" w:rsidP="00943D5D">
      <w:pPr>
        <w:pStyle w:val="Sangra2detindependiente"/>
        <w:ind w:left="0"/>
        <w:jc w:val="center"/>
        <w:rPr>
          <w:rFonts w:ascii="Tahoma" w:hAnsi="Tahoma" w:cs="Tahoma"/>
          <w:b/>
          <w:sz w:val="28"/>
          <w:szCs w:val="28"/>
          <w:u w:val="single"/>
        </w:rPr>
      </w:pPr>
    </w:p>
    <w:p w14:paraId="13DF36A0" w14:textId="63A55071" w:rsidR="00DF20C7" w:rsidRDefault="00DF20C7" w:rsidP="00943D5D">
      <w:pPr>
        <w:pStyle w:val="Sangra2detindependiente"/>
        <w:ind w:left="0"/>
        <w:jc w:val="center"/>
        <w:rPr>
          <w:rFonts w:ascii="Tahoma" w:hAnsi="Tahoma" w:cs="Tahoma"/>
          <w:b/>
          <w:sz w:val="28"/>
          <w:szCs w:val="28"/>
          <w:u w:val="single"/>
        </w:rPr>
      </w:pPr>
    </w:p>
    <w:p w14:paraId="580BD8D0" w14:textId="598994A1" w:rsidR="00DF20C7" w:rsidRDefault="00DF20C7" w:rsidP="00943D5D">
      <w:pPr>
        <w:pStyle w:val="Sangra2detindependiente"/>
        <w:ind w:left="0"/>
        <w:jc w:val="center"/>
        <w:rPr>
          <w:rFonts w:ascii="Tahoma" w:hAnsi="Tahoma" w:cs="Tahoma"/>
          <w:b/>
          <w:sz w:val="28"/>
          <w:szCs w:val="28"/>
          <w:u w:val="single"/>
        </w:rPr>
      </w:pPr>
    </w:p>
    <w:p w14:paraId="0E17C201" w14:textId="407A47DA" w:rsidR="00DF20C7" w:rsidRDefault="00DF20C7" w:rsidP="00943D5D">
      <w:pPr>
        <w:pStyle w:val="Sangra2detindependiente"/>
        <w:ind w:left="0"/>
        <w:jc w:val="center"/>
        <w:rPr>
          <w:rFonts w:ascii="Tahoma" w:hAnsi="Tahoma" w:cs="Tahoma"/>
          <w:b/>
          <w:sz w:val="28"/>
          <w:szCs w:val="28"/>
          <w:u w:val="single"/>
        </w:rPr>
      </w:pPr>
    </w:p>
    <w:p w14:paraId="2E234579" w14:textId="1A2CED2E" w:rsidR="00DF20C7" w:rsidRDefault="00DF20C7" w:rsidP="00943D5D">
      <w:pPr>
        <w:pStyle w:val="Sangra2detindependiente"/>
        <w:ind w:left="0"/>
        <w:jc w:val="center"/>
        <w:rPr>
          <w:rFonts w:ascii="Tahoma" w:hAnsi="Tahoma" w:cs="Tahoma"/>
          <w:b/>
          <w:sz w:val="28"/>
          <w:szCs w:val="28"/>
          <w:u w:val="single"/>
        </w:rPr>
      </w:pPr>
    </w:p>
    <w:p w14:paraId="4893B65B" w14:textId="65C7A72F" w:rsidR="00DF20C7" w:rsidRDefault="00DF20C7" w:rsidP="00943D5D">
      <w:pPr>
        <w:pStyle w:val="Sangra2detindependiente"/>
        <w:ind w:left="0"/>
        <w:jc w:val="center"/>
        <w:rPr>
          <w:rFonts w:ascii="Tahoma" w:hAnsi="Tahoma" w:cs="Tahoma"/>
          <w:b/>
          <w:sz w:val="28"/>
          <w:szCs w:val="28"/>
          <w:u w:val="single"/>
        </w:rPr>
      </w:pPr>
    </w:p>
    <w:p w14:paraId="3765A605" w14:textId="519ECF87" w:rsidR="00DF20C7" w:rsidRDefault="00DF20C7" w:rsidP="00943D5D">
      <w:pPr>
        <w:pStyle w:val="Sangra2detindependiente"/>
        <w:ind w:left="0"/>
        <w:jc w:val="center"/>
        <w:rPr>
          <w:rFonts w:ascii="Tahoma" w:hAnsi="Tahoma" w:cs="Tahoma"/>
          <w:b/>
          <w:sz w:val="28"/>
          <w:szCs w:val="28"/>
          <w:u w:val="single"/>
        </w:rPr>
      </w:pPr>
    </w:p>
    <w:p w14:paraId="548C5358" w14:textId="266646FD" w:rsidR="00DF20C7" w:rsidRDefault="00DF20C7" w:rsidP="00943D5D">
      <w:pPr>
        <w:pStyle w:val="Sangra2detindependiente"/>
        <w:ind w:left="0"/>
        <w:jc w:val="center"/>
        <w:rPr>
          <w:rFonts w:ascii="Tahoma" w:hAnsi="Tahoma" w:cs="Tahoma"/>
          <w:b/>
          <w:sz w:val="28"/>
          <w:szCs w:val="28"/>
          <w:u w:val="single"/>
        </w:rPr>
      </w:pPr>
    </w:p>
    <w:p w14:paraId="3CBE2097" w14:textId="64F52209" w:rsidR="00DF20C7" w:rsidRDefault="00DF20C7" w:rsidP="00943D5D">
      <w:pPr>
        <w:pStyle w:val="Sangra2detindependiente"/>
        <w:ind w:left="0"/>
        <w:jc w:val="center"/>
        <w:rPr>
          <w:rFonts w:ascii="Tahoma" w:hAnsi="Tahoma" w:cs="Tahoma"/>
          <w:b/>
          <w:sz w:val="28"/>
          <w:szCs w:val="28"/>
          <w:u w:val="single"/>
        </w:rPr>
      </w:pPr>
    </w:p>
    <w:p w14:paraId="2B27A3AA" w14:textId="77777777" w:rsidR="00DF20C7" w:rsidRDefault="00DF20C7" w:rsidP="00943D5D">
      <w:pPr>
        <w:pStyle w:val="Sangra2detindependiente"/>
        <w:ind w:left="0"/>
        <w:jc w:val="center"/>
        <w:rPr>
          <w:rFonts w:ascii="Tahoma" w:hAnsi="Tahoma" w:cs="Tahoma"/>
          <w:b/>
          <w:sz w:val="28"/>
          <w:szCs w:val="28"/>
          <w:u w:val="single"/>
        </w:rPr>
      </w:pPr>
    </w:p>
    <w:p w14:paraId="3D963C1A" w14:textId="1313A994" w:rsidR="00943D5D" w:rsidRDefault="00943D5D" w:rsidP="00943D5D">
      <w:pPr>
        <w:pStyle w:val="Sangra2detindependiente"/>
        <w:ind w:left="0"/>
        <w:jc w:val="center"/>
        <w:rPr>
          <w:rFonts w:ascii="Tahoma" w:hAnsi="Tahoma" w:cs="Tahoma"/>
          <w:b/>
          <w:sz w:val="28"/>
          <w:szCs w:val="28"/>
          <w:u w:val="single"/>
        </w:rPr>
      </w:pPr>
      <w:r w:rsidRPr="00C94F20">
        <w:rPr>
          <w:rFonts w:ascii="Tahoma" w:hAnsi="Tahoma" w:cs="Tahoma"/>
          <w:b/>
          <w:sz w:val="28"/>
          <w:szCs w:val="28"/>
          <w:u w:val="single"/>
        </w:rPr>
        <w:t>Digitalización de Actas</w:t>
      </w:r>
    </w:p>
    <w:p w14:paraId="72CD03A1" w14:textId="77777777" w:rsidR="004D2E46" w:rsidRDefault="004D2E46" w:rsidP="00943D5D">
      <w:pPr>
        <w:pStyle w:val="Sangra2detindependiente"/>
        <w:ind w:left="0"/>
        <w:jc w:val="center"/>
        <w:rPr>
          <w:rFonts w:ascii="Tahoma" w:hAnsi="Tahoma" w:cs="Tahoma"/>
          <w:b/>
          <w:sz w:val="28"/>
          <w:szCs w:val="28"/>
          <w:u w:val="single"/>
        </w:rPr>
      </w:pPr>
    </w:p>
    <w:p w14:paraId="478C8344" w14:textId="227C444A" w:rsidR="00943D5D" w:rsidRPr="00711319" w:rsidRDefault="00191383" w:rsidP="00943D5D">
      <w:pPr>
        <w:pStyle w:val="Sangra2detindependiente"/>
        <w:ind w:left="0"/>
        <w:rPr>
          <w:rFonts w:ascii="Tahoma" w:hAnsi="Tahoma" w:cs="Tahoma"/>
          <w:sz w:val="20"/>
          <w:szCs w:val="20"/>
        </w:rPr>
      </w:pPr>
      <w:r w:rsidRPr="00711319">
        <w:rPr>
          <w:rFonts w:ascii="Tahoma" w:hAnsi="Tahoma" w:cs="Tahoma"/>
          <w:noProof/>
        </w:rPr>
        <w:drawing>
          <wp:anchor distT="0" distB="0" distL="114300" distR="114300" simplePos="0" relativeHeight="251656192" behindDoc="1" locked="0" layoutInCell="1" allowOverlap="1" wp14:anchorId="6280A97F" wp14:editId="6B26F732">
            <wp:simplePos x="0" y="0"/>
            <wp:positionH relativeFrom="column">
              <wp:posOffset>63500</wp:posOffset>
            </wp:positionH>
            <wp:positionV relativeFrom="paragraph">
              <wp:posOffset>83820</wp:posOffset>
            </wp:positionV>
            <wp:extent cx="2551430" cy="2107565"/>
            <wp:effectExtent l="0" t="0" r="1270" b="6985"/>
            <wp:wrapTight wrapText="bothSides">
              <wp:wrapPolygon edited="0">
                <wp:start x="0" y="0"/>
                <wp:lineTo x="0" y="21476"/>
                <wp:lineTo x="21449" y="21476"/>
                <wp:lineTo x="21449" y="0"/>
                <wp:lineTo x="0" y="0"/>
              </wp:wrapPolygon>
            </wp:wrapTight>
            <wp:docPr id="1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430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B8BE5" w14:textId="77777777" w:rsidR="00943D5D" w:rsidRPr="00711319" w:rsidRDefault="00943D5D" w:rsidP="00943D5D">
      <w:pPr>
        <w:pStyle w:val="Sangra2detindependiente"/>
        <w:ind w:left="0"/>
        <w:rPr>
          <w:rFonts w:ascii="Tahoma" w:hAnsi="Tahoma" w:cs="Tahoma"/>
          <w:sz w:val="20"/>
          <w:szCs w:val="20"/>
        </w:rPr>
      </w:pPr>
      <w:r w:rsidRPr="00711319">
        <w:rPr>
          <w:rFonts w:ascii="Tahoma" w:hAnsi="Tahoma" w:cs="Tahoma"/>
          <w:sz w:val="20"/>
          <w:szCs w:val="20"/>
        </w:rPr>
        <w:t>Una vez impreso las actas, están deberán ser firmadas por quienes corresponda y escaneadas por única vez.</w:t>
      </w:r>
    </w:p>
    <w:p w14:paraId="6102767A" w14:textId="77777777" w:rsidR="00943D5D" w:rsidRPr="00711319" w:rsidRDefault="00943D5D" w:rsidP="00943D5D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36881F8E" w14:textId="026E0A64" w:rsidR="00943D5D" w:rsidRDefault="00943D5D" w:rsidP="00943D5D">
      <w:pPr>
        <w:pStyle w:val="Sangra2detindependiente"/>
        <w:ind w:left="0"/>
        <w:rPr>
          <w:rFonts w:ascii="Tahoma" w:hAnsi="Tahoma" w:cs="Tahoma"/>
          <w:sz w:val="20"/>
          <w:szCs w:val="20"/>
        </w:rPr>
      </w:pPr>
      <w:r w:rsidRPr="00711319">
        <w:rPr>
          <w:rFonts w:ascii="Tahoma" w:hAnsi="Tahoma" w:cs="Tahoma"/>
          <w:sz w:val="20"/>
          <w:szCs w:val="20"/>
        </w:rPr>
        <w:t>En la próxima vez que el nacido venga a Registro Civil, por su partida lo único que se hace es buscar e imprimir. (Tiempo 01 Min.)</w:t>
      </w:r>
    </w:p>
    <w:p w14:paraId="529144EA" w14:textId="2A0DB3C1" w:rsidR="00CE41EB" w:rsidRDefault="00CE41EB" w:rsidP="00943D5D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6AB5CF6C" w14:textId="17CC58D8" w:rsidR="00CE41EB" w:rsidRDefault="00CE41EB" w:rsidP="00943D5D">
      <w:pPr>
        <w:pStyle w:val="Sangra2detindependiente"/>
        <w:ind w:left="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Para el proceso de digitalización se recomienda contar con los equipos correctos </w:t>
      </w:r>
      <w:r w:rsidR="002C794A">
        <w:rPr>
          <w:rFonts w:ascii="Tahoma" w:hAnsi="Tahoma" w:cs="Tahoma"/>
          <w:sz w:val="20"/>
          <w:szCs w:val="20"/>
        </w:rPr>
        <w:t>como contar con escáner de producción.</w:t>
      </w:r>
    </w:p>
    <w:p w14:paraId="15790E4B" w14:textId="60261315" w:rsidR="002C794A" w:rsidRDefault="002C794A" w:rsidP="00943D5D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2FB7038B" w14:textId="1B0FA917" w:rsidR="002C794A" w:rsidRDefault="002C794A" w:rsidP="00943D5D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42D696AC" w14:textId="3D5F0A9E" w:rsidR="002C794A" w:rsidRDefault="002C794A" w:rsidP="00943D5D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022729D7" w14:textId="337CD9CC" w:rsidR="002C794A" w:rsidRDefault="002C794A" w:rsidP="00943D5D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57BC45E5" w14:textId="6CD24A6A" w:rsidR="002C794A" w:rsidRDefault="002C794A" w:rsidP="00943D5D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5A7DB7BF" w14:textId="77777777" w:rsidR="002C794A" w:rsidRPr="00711319" w:rsidRDefault="002C794A" w:rsidP="00943D5D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233118CD" w14:textId="77777777" w:rsidR="00EA08C5" w:rsidRDefault="00EA08C5" w:rsidP="00943D5D">
      <w:pPr>
        <w:pStyle w:val="Sangra2detindependiente"/>
        <w:ind w:left="0"/>
        <w:jc w:val="center"/>
        <w:rPr>
          <w:rFonts w:ascii="Tahoma" w:hAnsi="Tahoma" w:cs="Tahoma"/>
          <w:szCs w:val="22"/>
        </w:rPr>
      </w:pPr>
    </w:p>
    <w:p w14:paraId="4C97DF4E" w14:textId="68CC2E47" w:rsidR="00CE41EB" w:rsidRPr="00C94F20" w:rsidRDefault="00CE41EB" w:rsidP="00943D5D">
      <w:pPr>
        <w:pStyle w:val="Sangra2detindependiente"/>
        <w:ind w:left="0"/>
        <w:jc w:val="center"/>
        <w:rPr>
          <w:rFonts w:ascii="Tahoma" w:hAnsi="Tahoma" w:cs="Tahoma"/>
          <w:b/>
          <w:bCs/>
          <w:sz w:val="28"/>
          <w:szCs w:val="28"/>
          <w:u w:val="single"/>
        </w:rPr>
      </w:pPr>
      <w:r w:rsidRPr="00C94F20">
        <w:rPr>
          <w:rFonts w:ascii="Tahoma" w:hAnsi="Tahoma" w:cs="Tahoma"/>
          <w:b/>
          <w:bCs/>
          <w:sz w:val="28"/>
          <w:szCs w:val="28"/>
          <w:u w:val="single"/>
        </w:rPr>
        <w:t xml:space="preserve">Digitalización de libros </w:t>
      </w:r>
    </w:p>
    <w:p w14:paraId="7C1845E9" w14:textId="77777777" w:rsidR="002C794A" w:rsidRPr="00C94F20" w:rsidRDefault="002C794A" w:rsidP="00943D5D">
      <w:pPr>
        <w:pStyle w:val="Sangra2detindependiente"/>
        <w:ind w:left="0"/>
        <w:jc w:val="center"/>
        <w:rPr>
          <w:rFonts w:ascii="Tahoma" w:hAnsi="Tahoma" w:cs="Tahoma"/>
          <w:b/>
          <w:bCs/>
          <w:sz w:val="24"/>
          <w:u w:val="single"/>
        </w:rPr>
      </w:pPr>
    </w:p>
    <w:p w14:paraId="642DF8C7" w14:textId="747FEFF9" w:rsidR="002C794A" w:rsidRPr="00711319" w:rsidRDefault="002C794A" w:rsidP="002C794A">
      <w:pPr>
        <w:pStyle w:val="Sangra2detindependiente"/>
        <w:ind w:left="0"/>
        <w:rPr>
          <w:rFonts w:ascii="Tahoma" w:hAnsi="Tahoma" w:cs="Tahoma"/>
          <w:sz w:val="20"/>
          <w:szCs w:val="20"/>
        </w:rPr>
      </w:pPr>
      <w:r>
        <w:rPr>
          <w:rFonts w:ascii="Arial Narrow" w:hAnsi="Arial Narrow"/>
          <w:b/>
          <w:noProof/>
          <w:szCs w:val="22"/>
        </w:rPr>
        <w:drawing>
          <wp:anchor distT="0" distB="0" distL="114300" distR="114300" simplePos="0" relativeHeight="251660288" behindDoc="1" locked="0" layoutInCell="1" allowOverlap="1" wp14:anchorId="24AF8FB1" wp14:editId="47EFB950">
            <wp:simplePos x="0" y="0"/>
            <wp:positionH relativeFrom="column">
              <wp:posOffset>-1633</wp:posOffset>
            </wp:positionH>
            <wp:positionV relativeFrom="paragraph">
              <wp:posOffset>16</wp:posOffset>
            </wp:positionV>
            <wp:extent cx="2867891" cy="2348998"/>
            <wp:effectExtent l="0" t="0" r="8890" b="0"/>
            <wp:wrapTight wrapText="bothSides">
              <wp:wrapPolygon edited="0">
                <wp:start x="0" y="0"/>
                <wp:lineTo x="0" y="21372"/>
                <wp:lineTo x="21523" y="21372"/>
                <wp:lineTo x="21523" y="0"/>
                <wp:lineTo x="0" y="0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891" cy="2348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ahoma" w:hAnsi="Tahoma" w:cs="Tahoma"/>
          <w:sz w:val="20"/>
          <w:szCs w:val="20"/>
        </w:rPr>
        <w:t>El software también soporta la subida de archivos A3 siempre en cuando este sea digitalizado con los equipos correctos</w:t>
      </w:r>
      <w:r w:rsidRPr="00711319">
        <w:rPr>
          <w:rFonts w:ascii="Tahoma" w:hAnsi="Tahoma" w:cs="Tahoma"/>
          <w:sz w:val="20"/>
          <w:szCs w:val="20"/>
        </w:rPr>
        <w:t>.</w:t>
      </w:r>
    </w:p>
    <w:p w14:paraId="52ADCFB0" w14:textId="77777777" w:rsidR="002C794A" w:rsidRPr="00711319" w:rsidRDefault="002C794A" w:rsidP="002C794A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7105820E" w14:textId="0736D27C" w:rsidR="002C794A" w:rsidRDefault="002C794A" w:rsidP="002C794A">
      <w:pPr>
        <w:pStyle w:val="Sangra2detindependiente"/>
        <w:ind w:left="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Una vez digitalizados </w:t>
      </w:r>
      <w:r w:rsidRPr="00711319">
        <w:rPr>
          <w:rFonts w:ascii="Tahoma" w:hAnsi="Tahoma" w:cs="Tahoma"/>
          <w:sz w:val="20"/>
          <w:szCs w:val="20"/>
        </w:rPr>
        <w:t>la próxima vez que el nacido venga a Registro Civil, por su partida lo único que se hace es buscar e imprimir. (Tiempo 01 Min.)</w:t>
      </w:r>
    </w:p>
    <w:p w14:paraId="7B5B3B3C" w14:textId="77777777" w:rsidR="002C794A" w:rsidRDefault="002C794A" w:rsidP="002C794A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75FC5937" w14:textId="77777777" w:rsidR="002C794A" w:rsidRDefault="002C794A" w:rsidP="002C794A">
      <w:pPr>
        <w:pStyle w:val="Sangra2detindependiente"/>
        <w:ind w:left="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Para el proceso de digitalización se recomienda contar con los equipos correctos como contar con escáner de producción.</w:t>
      </w:r>
    </w:p>
    <w:p w14:paraId="6CF78CE3" w14:textId="77777777" w:rsidR="002C794A" w:rsidRDefault="002C794A" w:rsidP="002C794A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6FE4CEAF" w14:textId="77777777" w:rsidR="002C794A" w:rsidRDefault="002C794A" w:rsidP="002C794A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37D9F0E8" w14:textId="52A50874" w:rsidR="002C794A" w:rsidRDefault="002C794A" w:rsidP="002C794A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2042348B" w14:textId="68564450" w:rsidR="002C794A" w:rsidRDefault="002C794A" w:rsidP="002C794A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5087983D" w14:textId="7CE83A91" w:rsidR="002C794A" w:rsidRDefault="002C794A" w:rsidP="002C794A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741BC7C8" w14:textId="5D359452" w:rsidR="002C794A" w:rsidRDefault="002C794A" w:rsidP="002C794A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6B87ED3F" w14:textId="58A57376" w:rsidR="002C794A" w:rsidRDefault="002C794A" w:rsidP="002C794A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5E4B4D28" w14:textId="2ABE75EB" w:rsidR="002C794A" w:rsidRDefault="002C794A" w:rsidP="002C794A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67BE84F2" w14:textId="12FF2A2F" w:rsidR="00DF20C7" w:rsidRDefault="00DF20C7" w:rsidP="002C794A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620200A0" w14:textId="01DED2C5" w:rsidR="00DF20C7" w:rsidRDefault="00DF20C7" w:rsidP="002C794A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5C487E78" w14:textId="6428B68F" w:rsidR="00DF20C7" w:rsidRDefault="00DF20C7" w:rsidP="002C794A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08F06B30" w14:textId="0A4CBEBF" w:rsidR="00DF20C7" w:rsidRDefault="00DF20C7" w:rsidP="002C794A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3D3E629B" w14:textId="1D599726" w:rsidR="00DF20C7" w:rsidRDefault="00DF20C7" w:rsidP="002C794A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1108412F" w14:textId="04B95A48" w:rsidR="00DF20C7" w:rsidRDefault="00DF20C7" w:rsidP="002C794A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55C92418" w14:textId="207A7F71" w:rsidR="00DF20C7" w:rsidRDefault="00DF20C7" w:rsidP="002C794A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1677D9E9" w14:textId="0EEF7A8B" w:rsidR="00DF20C7" w:rsidRDefault="00DF20C7" w:rsidP="002C794A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143CD122" w14:textId="7C2FC663" w:rsidR="00DF20C7" w:rsidRDefault="00DF20C7" w:rsidP="002C794A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4FDAB747" w14:textId="14B60D9D" w:rsidR="00DF20C7" w:rsidRDefault="00DF20C7" w:rsidP="002C794A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27350C50" w14:textId="39262F75" w:rsidR="00DF20C7" w:rsidRDefault="00DF20C7" w:rsidP="002C794A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08F75F8B" w14:textId="77777777" w:rsidR="00DF20C7" w:rsidRDefault="00DF20C7" w:rsidP="002C794A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547FB2B4" w14:textId="41F78B3E" w:rsidR="002C794A" w:rsidRDefault="002C794A" w:rsidP="002C794A">
      <w:pPr>
        <w:pStyle w:val="Sangra2detindependiente"/>
        <w:ind w:left="0"/>
        <w:rPr>
          <w:rFonts w:ascii="Tahoma" w:hAnsi="Tahoma" w:cs="Tahoma"/>
          <w:sz w:val="20"/>
          <w:szCs w:val="20"/>
        </w:rPr>
      </w:pPr>
    </w:p>
    <w:p w14:paraId="77914240" w14:textId="189A07EC" w:rsidR="00943D5D" w:rsidRPr="00EA08C5" w:rsidRDefault="00C94F20" w:rsidP="00C94F20">
      <w:pPr>
        <w:pStyle w:val="Sangra2detindependiente"/>
        <w:ind w:left="0"/>
        <w:jc w:val="left"/>
        <w:rPr>
          <w:bCs/>
          <w:sz w:val="20"/>
          <w:szCs w:val="20"/>
        </w:rPr>
      </w:pPr>
      <w:r w:rsidRPr="00EA08C5">
        <w:rPr>
          <w:bCs/>
          <w:sz w:val="20"/>
          <w:szCs w:val="20"/>
        </w:rPr>
        <w:t>El</w:t>
      </w:r>
      <w:r w:rsidR="00EA08C5" w:rsidRPr="00EA08C5">
        <w:rPr>
          <w:bCs/>
          <w:sz w:val="20"/>
          <w:szCs w:val="20"/>
        </w:rPr>
        <w:t xml:space="preserve"> software permite</w:t>
      </w:r>
      <w:r w:rsidR="00EA08C5">
        <w:rPr>
          <w:bCs/>
          <w:sz w:val="20"/>
          <w:szCs w:val="20"/>
        </w:rPr>
        <w:t xml:space="preserve"> la subida de la partida digitalizada </w:t>
      </w:r>
      <w:r w:rsidR="00380133">
        <w:rPr>
          <w:bCs/>
          <w:sz w:val="20"/>
          <w:szCs w:val="20"/>
        </w:rPr>
        <w:t>u otros anexos</w:t>
      </w:r>
    </w:p>
    <w:p w14:paraId="1AA7895D" w14:textId="57A28A96" w:rsidR="00943D5D" w:rsidRDefault="00C94F20" w:rsidP="00943D5D">
      <w:pPr>
        <w:pStyle w:val="Sangra2detindependiente"/>
        <w:ind w:left="0"/>
        <w:jc w:val="center"/>
        <w:rPr>
          <w:b/>
          <w:bCs/>
          <w:szCs w:val="22"/>
        </w:rPr>
      </w:pPr>
      <w:r>
        <w:rPr>
          <w:noProof/>
        </w:rPr>
        <w:drawing>
          <wp:inline distT="0" distB="0" distL="0" distR="0" wp14:anchorId="11AB8AB7" wp14:editId="353820C4">
            <wp:extent cx="6120765" cy="33153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6EDB" w14:textId="77777777" w:rsidR="00943D5D" w:rsidRDefault="00943D5D" w:rsidP="00943D5D">
      <w:pPr>
        <w:pStyle w:val="Sangra2detindependiente"/>
        <w:ind w:left="0"/>
        <w:rPr>
          <w:bCs/>
          <w:szCs w:val="22"/>
        </w:rPr>
      </w:pPr>
      <w:r>
        <w:rPr>
          <w:b/>
          <w:bCs/>
          <w:szCs w:val="22"/>
        </w:rPr>
        <w:t>L</w:t>
      </w:r>
      <w:r>
        <w:rPr>
          <w:bCs/>
          <w:szCs w:val="22"/>
        </w:rPr>
        <w:t xml:space="preserve">a información se administra en formatos PDF, aprovechando las bondades de seguridad que da el Adobe Reader, por </w:t>
      </w:r>
      <w:proofErr w:type="gramStart"/>
      <w:r>
        <w:rPr>
          <w:bCs/>
          <w:szCs w:val="22"/>
        </w:rPr>
        <w:t>ejemplo</w:t>
      </w:r>
      <w:proofErr w:type="gramEnd"/>
      <w:r>
        <w:rPr>
          <w:bCs/>
          <w:szCs w:val="22"/>
        </w:rPr>
        <w:t xml:space="preserve"> se controla la cantidad de impresiones, cada impresión está integrada al recibo de Caja, vale decir no se imprimirá ninguna partida sin que esta no tenga un pago en Caja.</w:t>
      </w:r>
    </w:p>
    <w:p w14:paraId="5DBC2559" w14:textId="77777777" w:rsidR="00B04540" w:rsidRDefault="00B04540" w:rsidP="00943D5D">
      <w:pPr>
        <w:pStyle w:val="Sangra2detindependiente"/>
        <w:ind w:left="0"/>
        <w:rPr>
          <w:bCs/>
          <w:szCs w:val="22"/>
        </w:rPr>
      </w:pPr>
    </w:p>
    <w:p w14:paraId="3DA298A2" w14:textId="77777777" w:rsidR="00943D5D" w:rsidRPr="00AC19F6" w:rsidRDefault="00943D5D" w:rsidP="00943D5D">
      <w:pPr>
        <w:pStyle w:val="Sangra2detindependiente"/>
        <w:ind w:left="0"/>
        <w:jc w:val="center"/>
        <w:rPr>
          <w:b/>
        </w:rPr>
      </w:pPr>
      <w:r w:rsidRPr="00AC19F6">
        <w:rPr>
          <w:b/>
        </w:rPr>
        <w:t>PARTIDA ESCANEADA</w:t>
      </w:r>
    </w:p>
    <w:p w14:paraId="21C646DC" w14:textId="71E1552E" w:rsidR="00943D5D" w:rsidRDefault="00191383" w:rsidP="00943D5D">
      <w:pPr>
        <w:jc w:val="center"/>
        <w:rPr>
          <w:rFonts w:ascii="Arial" w:hAnsi="Arial" w:cs="Arial"/>
          <w:b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7CF3653E" wp14:editId="64497A2F">
            <wp:simplePos x="0" y="0"/>
            <wp:positionH relativeFrom="column">
              <wp:posOffset>889000</wp:posOffset>
            </wp:positionH>
            <wp:positionV relativeFrom="paragraph">
              <wp:posOffset>6985</wp:posOffset>
            </wp:positionV>
            <wp:extent cx="3619500" cy="4104640"/>
            <wp:effectExtent l="0" t="0" r="0" b="0"/>
            <wp:wrapNone/>
            <wp:docPr id="10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410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92EC0" w14:textId="77777777" w:rsidR="00943D5D" w:rsidRDefault="00943D5D" w:rsidP="00943D5D">
      <w:pPr>
        <w:jc w:val="center"/>
        <w:rPr>
          <w:rFonts w:ascii="Arial" w:hAnsi="Arial" w:cs="Arial"/>
          <w:b/>
        </w:rPr>
      </w:pPr>
    </w:p>
    <w:p w14:paraId="65A36ADE" w14:textId="77777777" w:rsidR="00943D5D" w:rsidRDefault="00943D5D" w:rsidP="00943D5D">
      <w:pPr>
        <w:jc w:val="center"/>
        <w:rPr>
          <w:rFonts w:ascii="Arial" w:hAnsi="Arial" w:cs="Arial"/>
          <w:b/>
        </w:rPr>
      </w:pPr>
    </w:p>
    <w:p w14:paraId="4947AECC" w14:textId="77777777" w:rsidR="00943D5D" w:rsidRDefault="00943D5D" w:rsidP="00943D5D">
      <w:pPr>
        <w:jc w:val="center"/>
        <w:rPr>
          <w:rFonts w:ascii="Arial" w:hAnsi="Arial" w:cs="Arial"/>
          <w:b/>
        </w:rPr>
      </w:pPr>
    </w:p>
    <w:p w14:paraId="5E09B461" w14:textId="77777777" w:rsidR="00943D5D" w:rsidRDefault="00943D5D" w:rsidP="00943D5D">
      <w:pPr>
        <w:jc w:val="center"/>
        <w:rPr>
          <w:rFonts w:ascii="Arial" w:hAnsi="Arial" w:cs="Arial"/>
          <w:b/>
        </w:rPr>
      </w:pPr>
    </w:p>
    <w:p w14:paraId="3559D923" w14:textId="77777777" w:rsidR="00943D5D" w:rsidRDefault="00943D5D" w:rsidP="00943D5D">
      <w:pPr>
        <w:jc w:val="center"/>
        <w:rPr>
          <w:rFonts w:ascii="Arial" w:hAnsi="Arial" w:cs="Arial"/>
          <w:b/>
        </w:rPr>
      </w:pPr>
    </w:p>
    <w:p w14:paraId="52EBDCC5" w14:textId="77777777" w:rsidR="00943D5D" w:rsidRDefault="00943D5D" w:rsidP="00943D5D">
      <w:pPr>
        <w:jc w:val="center"/>
        <w:rPr>
          <w:rFonts w:ascii="Arial" w:hAnsi="Arial" w:cs="Arial"/>
          <w:b/>
        </w:rPr>
      </w:pPr>
    </w:p>
    <w:p w14:paraId="3D814F3A" w14:textId="77777777" w:rsidR="00943D5D" w:rsidRDefault="00943D5D" w:rsidP="00943D5D">
      <w:pPr>
        <w:jc w:val="center"/>
        <w:rPr>
          <w:rFonts w:ascii="Arial" w:hAnsi="Arial" w:cs="Arial"/>
          <w:b/>
        </w:rPr>
      </w:pPr>
    </w:p>
    <w:p w14:paraId="24C93FDC" w14:textId="77777777" w:rsidR="00943D5D" w:rsidRDefault="00943D5D" w:rsidP="00943D5D">
      <w:pPr>
        <w:jc w:val="center"/>
        <w:rPr>
          <w:rFonts w:ascii="Arial" w:hAnsi="Arial" w:cs="Arial"/>
          <w:b/>
        </w:rPr>
      </w:pPr>
    </w:p>
    <w:p w14:paraId="57A3A1F4" w14:textId="77777777" w:rsidR="00943D5D" w:rsidRDefault="00943D5D" w:rsidP="00943D5D">
      <w:pPr>
        <w:jc w:val="center"/>
        <w:rPr>
          <w:rFonts w:ascii="Arial" w:hAnsi="Arial" w:cs="Arial"/>
          <w:b/>
        </w:rPr>
      </w:pPr>
    </w:p>
    <w:p w14:paraId="3B88EEF9" w14:textId="77777777" w:rsidR="00943D5D" w:rsidRDefault="00943D5D" w:rsidP="00943D5D">
      <w:pPr>
        <w:jc w:val="center"/>
        <w:rPr>
          <w:rFonts w:ascii="Arial" w:hAnsi="Arial" w:cs="Arial"/>
          <w:b/>
        </w:rPr>
      </w:pPr>
    </w:p>
    <w:p w14:paraId="0F449E6D" w14:textId="77777777" w:rsidR="00943D5D" w:rsidRDefault="00943D5D" w:rsidP="00943D5D">
      <w:pPr>
        <w:jc w:val="center"/>
        <w:rPr>
          <w:rFonts w:ascii="Arial" w:hAnsi="Arial" w:cs="Arial"/>
          <w:b/>
        </w:rPr>
      </w:pPr>
    </w:p>
    <w:p w14:paraId="567E7883" w14:textId="77777777" w:rsidR="00943D5D" w:rsidRDefault="00943D5D" w:rsidP="00943D5D">
      <w:pPr>
        <w:jc w:val="center"/>
        <w:rPr>
          <w:rFonts w:ascii="Arial" w:hAnsi="Arial" w:cs="Arial"/>
          <w:b/>
        </w:rPr>
      </w:pPr>
    </w:p>
    <w:p w14:paraId="4CE22D47" w14:textId="77777777" w:rsidR="00943D5D" w:rsidRDefault="00943D5D" w:rsidP="00943D5D">
      <w:pPr>
        <w:jc w:val="center"/>
        <w:rPr>
          <w:rFonts w:ascii="Arial" w:hAnsi="Arial" w:cs="Arial"/>
          <w:b/>
        </w:rPr>
      </w:pPr>
    </w:p>
    <w:p w14:paraId="1BEFE805" w14:textId="77777777" w:rsidR="00943D5D" w:rsidRDefault="00943D5D" w:rsidP="00943D5D">
      <w:pPr>
        <w:jc w:val="center"/>
        <w:rPr>
          <w:rFonts w:ascii="Arial" w:hAnsi="Arial" w:cs="Arial"/>
          <w:b/>
        </w:rPr>
      </w:pPr>
    </w:p>
    <w:p w14:paraId="5DA4B885" w14:textId="77777777" w:rsidR="00943D5D" w:rsidRDefault="00943D5D" w:rsidP="00943D5D">
      <w:pPr>
        <w:jc w:val="center"/>
        <w:rPr>
          <w:rFonts w:ascii="Arial" w:hAnsi="Arial" w:cs="Arial"/>
          <w:b/>
        </w:rPr>
      </w:pPr>
    </w:p>
    <w:p w14:paraId="1347A2B5" w14:textId="77777777" w:rsidR="00943D5D" w:rsidRDefault="00943D5D" w:rsidP="00943D5D">
      <w:pPr>
        <w:jc w:val="center"/>
        <w:rPr>
          <w:rFonts w:ascii="Arial" w:hAnsi="Arial" w:cs="Arial"/>
          <w:b/>
        </w:rPr>
      </w:pPr>
    </w:p>
    <w:p w14:paraId="26C8E26B" w14:textId="77777777" w:rsidR="00334032" w:rsidRDefault="00334032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1ADD50CC" w14:textId="77777777" w:rsidR="00334032" w:rsidRDefault="00334032" w:rsidP="00943D5D">
      <w:pPr>
        <w:jc w:val="center"/>
        <w:rPr>
          <w:rFonts w:ascii="Arial" w:hAnsi="Arial" w:cs="Arial"/>
          <w:b/>
        </w:rPr>
      </w:pPr>
    </w:p>
    <w:p w14:paraId="3E39ABCE" w14:textId="03A2E2A4" w:rsidR="00943D5D" w:rsidRDefault="00943D5D" w:rsidP="00943D5D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Imagen de Reporte de Partidas de Nacimiento</w:t>
      </w:r>
    </w:p>
    <w:p w14:paraId="4580E490" w14:textId="77777777" w:rsidR="00943D5D" w:rsidRDefault="00943D5D" w:rsidP="00943D5D">
      <w:pPr>
        <w:jc w:val="center"/>
        <w:rPr>
          <w:rFonts w:ascii="Arial" w:hAnsi="Arial" w:cs="Arial"/>
          <w:b/>
        </w:rPr>
      </w:pPr>
    </w:p>
    <w:p w14:paraId="7CCD4346" w14:textId="1916D8C5" w:rsidR="00943D5D" w:rsidRDefault="00DF368C" w:rsidP="00943D5D">
      <w:pPr>
        <w:jc w:val="center"/>
        <w:rPr>
          <w:bCs/>
          <w:sz w:val="22"/>
          <w:szCs w:val="22"/>
        </w:rPr>
      </w:pPr>
      <w:r w:rsidRPr="00DF368C">
        <w:rPr>
          <w:bCs/>
          <w:noProof/>
          <w:sz w:val="22"/>
          <w:szCs w:val="22"/>
        </w:rPr>
        <w:drawing>
          <wp:inline distT="0" distB="0" distL="0" distR="0" wp14:anchorId="1C86BB16" wp14:editId="1D8A9EA4">
            <wp:extent cx="4209803" cy="3580451"/>
            <wp:effectExtent l="0" t="0" r="635" b="1270"/>
            <wp:docPr id="12694743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743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1664" cy="358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C1E6" w14:textId="77777777" w:rsidR="0037495D" w:rsidRDefault="0037495D" w:rsidP="0037495D">
      <w:pPr>
        <w:jc w:val="center"/>
        <w:rPr>
          <w:b/>
          <w:sz w:val="22"/>
          <w:szCs w:val="22"/>
          <w:u w:val="single"/>
        </w:rPr>
      </w:pPr>
    </w:p>
    <w:p w14:paraId="710D7CED" w14:textId="77777777" w:rsidR="0037495D" w:rsidRDefault="0037495D" w:rsidP="00943D5D">
      <w:pPr>
        <w:jc w:val="center"/>
        <w:rPr>
          <w:rFonts w:ascii="Arial" w:hAnsi="Arial" w:cs="Arial"/>
          <w:b/>
        </w:rPr>
      </w:pPr>
    </w:p>
    <w:p w14:paraId="2D7E9147" w14:textId="77777777" w:rsidR="00943D5D" w:rsidRDefault="00943D5D" w:rsidP="00943D5D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Logre la atención al público, emitiendo partidas en solo 5 minutos y olvídese de tener colas, de cobrar por las búsquedas, etc.</w:t>
      </w:r>
    </w:p>
    <w:p w14:paraId="6B9809F6" w14:textId="77777777" w:rsidR="00943D5D" w:rsidRDefault="00943D5D" w:rsidP="00943D5D">
      <w:pPr>
        <w:jc w:val="center"/>
        <w:rPr>
          <w:rFonts w:ascii="BankGothic Md BT" w:hAnsi="BankGothic Md BT"/>
          <w:b/>
          <w:sz w:val="32"/>
          <w:szCs w:val="32"/>
          <w:u w:val="single"/>
        </w:rPr>
      </w:pPr>
    </w:p>
    <w:p w14:paraId="42C312E9" w14:textId="77777777" w:rsidR="00943D5D" w:rsidRPr="001C3DFA" w:rsidRDefault="00943D5D" w:rsidP="00943D5D">
      <w:pPr>
        <w:jc w:val="center"/>
        <w:rPr>
          <w:rFonts w:ascii="BankGothic Md BT" w:hAnsi="BankGothic Md BT"/>
          <w:b/>
          <w:sz w:val="32"/>
          <w:szCs w:val="32"/>
          <w:u w:val="single"/>
        </w:rPr>
      </w:pPr>
      <w:r w:rsidRPr="001C3DFA">
        <w:rPr>
          <w:rFonts w:ascii="BankGothic Md BT" w:hAnsi="BankGothic Md BT"/>
          <w:b/>
          <w:sz w:val="32"/>
          <w:szCs w:val="32"/>
          <w:u w:val="single"/>
        </w:rPr>
        <w:t>Experiencia del Software</w:t>
      </w:r>
    </w:p>
    <w:p w14:paraId="50B947E4" w14:textId="77777777" w:rsidR="00943D5D" w:rsidRDefault="00943D5D" w:rsidP="00943D5D"/>
    <w:p w14:paraId="6F07C819" w14:textId="77777777" w:rsidR="00943D5D" w:rsidRDefault="00943D5D" w:rsidP="00943D5D">
      <w:r>
        <w:t>0</w:t>
      </w:r>
      <w:r w:rsidR="009B299E">
        <w:t>6</w:t>
      </w:r>
      <w:r>
        <w:t xml:space="preserve"> ultimas Municipalidades implementadas con </w:t>
      </w:r>
      <w:proofErr w:type="gramStart"/>
      <w:r>
        <w:t>el  software</w:t>
      </w:r>
      <w:proofErr w:type="gramEnd"/>
      <w:r>
        <w:t xml:space="preserve"> de Registro Civil:</w:t>
      </w:r>
    </w:p>
    <w:p w14:paraId="189451DC" w14:textId="77777777" w:rsidR="0065180F" w:rsidRDefault="0065180F" w:rsidP="00943D5D">
      <w:pPr>
        <w:numPr>
          <w:ilvl w:val="0"/>
          <w:numId w:val="7"/>
        </w:numPr>
      </w:pPr>
      <w:r w:rsidRPr="00780BB7">
        <w:rPr>
          <w:highlight w:val="yellow"/>
        </w:rPr>
        <w:t>Municipalidad Provincial de Lampa</w:t>
      </w:r>
      <w:r>
        <w:t xml:space="preserve"> – Puno</w:t>
      </w:r>
    </w:p>
    <w:p w14:paraId="0D151242" w14:textId="6F9043BB" w:rsidR="0065180F" w:rsidRDefault="0065180F" w:rsidP="00943D5D">
      <w:pPr>
        <w:numPr>
          <w:ilvl w:val="0"/>
          <w:numId w:val="7"/>
        </w:numPr>
      </w:pPr>
      <w:r>
        <w:t xml:space="preserve">Municipalidad Distrital de </w:t>
      </w:r>
      <w:r w:rsidR="00001A8F">
        <w:t>Mariano Melgar</w:t>
      </w:r>
      <w:r>
        <w:t xml:space="preserve"> - </w:t>
      </w:r>
      <w:r w:rsidR="00001A8F">
        <w:t>Arequipa</w:t>
      </w:r>
    </w:p>
    <w:p w14:paraId="7C6A1D54" w14:textId="77777777" w:rsidR="00943D5D" w:rsidRDefault="00943D5D" w:rsidP="00943D5D">
      <w:pPr>
        <w:numPr>
          <w:ilvl w:val="0"/>
          <w:numId w:val="7"/>
        </w:numPr>
      </w:pPr>
      <w:r>
        <w:t>Municipalidad Provincial de Chachapoyas - Amazonas</w:t>
      </w:r>
    </w:p>
    <w:p w14:paraId="0DF417EE" w14:textId="77777777" w:rsidR="00943D5D" w:rsidRDefault="00943D5D" w:rsidP="00943D5D">
      <w:pPr>
        <w:numPr>
          <w:ilvl w:val="0"/>
          <w:numId w:val="7"/>
        </w:numPr>
      </w:pPr>
      <w:r>
        <w:t>Municipalidad Distrital de Cayma Arequipa</w:t>
      </w:r>
    </w:p>
    <w:p w14:paraId="6846B50A" w14:textId="77777777" w:rsidR="00943D5D" w:rsidRDefault="00943D5D" w:rsidP="00943D5D">
      <w:pPr>
        <w:numPr>
          <w:ilvl w:val="0"/>
          <w:numId w:val="7"/>
        </w:numPr>
      </w:pPr>
      <w:r>
        <w:t>Municipalidad Distrital de Jacobo Hunter Arequipa</w:t>
      </w:r>
    </w:p>
    <w:p w14:paraId="7B9C2795" w14:textId="77777777" w:rsidR="00943D5D" w:rsidRDefault="00943D5D" w:rsidP="00943D5D">
      <w:pPr>
        <w:numPr>
          <w:ilvl w:val="0"/>
          <w:numId w:val="7"/>
        </w:numPr>
      </w:pPr>
      <w:r>
        <w:t xml:space="preserve">Municipalidad Distrital de </w:t>
      </w:r>
      <w:proofErr w:type="spellStart"/>
      <w:r>
        <w:t>Colquemarca</w:t>
      </w:r>
      <w:proofErr w:type="spellEnd"/>
      <w:r>
        <w:t xml:space="preserve"> Cusco</w:t>
      </w:r>
    </w:p>
    <w:p w14:paraId="30A76F00" w14:textId="77777777" w:rsidR="00943D5D" w:rsidRDefault="00943D5D" w:rsidP="00943D5D">
      <w:pPr>
        <w:numPr>
          <w:ilvl w:val="0"/>
          <w:numId w:val="7"/>
        </w:numPr>
      </w:pPr>
      <w:r>
        <w:t>Municipalidad Distrital de Palca Tacna</w:t>
      </w:r>
    </w:p>
    <w:p w14:paraId="225A0DD2" w14:textId="77777777" w:rsidR="00943D5D" w:rsidRDefault="00943D5D" w:rsidP="00943D5D"/>
    <w:p w14:paraId="73D0FB51" w14:textId="77777777" w:rsidR="00943D5D" w:rsidRDefault="00943D5D" w:rsidP="00943D5D">
      <w:r>
        <w:t xml:space="preserve">A nivel nacional más de </w:t>
      </w:r>
      <w:r w:rsidR="00EB337D">
        <w:t>160</w:t>
      </w:r>
      <w:r>
        <w:t xml:space="preserve"> municipalidades que usan nuestros productos</w:t>
      </w:r>
    </w:p>
    <w:p w14:paraId="33463DF3" w14:textId="77777777" w:rsidR="00943D5D" w:rsidRDefault="00943D5D" w:rsidP="00943D5D"/>
    <w:p w14:paraId="28C35FEE" w14:textId="77777777" w:rsidR="00943D5D" w:rsidRDefault="00943D5D" w:rsidP="00943D5D"/>
    <w:sectPr w:rsidR="00943D5D" w:rsidSect="006175E2">
      <w:headerReference w:type="even" r:id="rId19"/>
      <w:headerReference w:type="default" r:id="rId20"/>
      <w:headerReference w:type="first" r:id="rId21"/>
      <w:pgSz w:w="11907" w:h="16840" w:code="9"/>
      <w:pgMar w:top="1701" w:right="1134" w:bottom="1701" w:left="1134" w:header="709" w:footer="158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C10245" w14:textId="77777777" w:rsidR="006E2464" w:rsidRDefault="006E2464">
      <w:r>
        <w:separator/>
      </w:r>
    </w:p>
  </w:endnote>
  <w:endnote w:type="continuationSeparator" w:id="0">
    <w:p w14:paraId="4E61E7BB" w14:textId="77777777" w:rsidR="006E2464" w:rsidRDefault="006E24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ankGothic Md BT">
    <w:altName w:val="Copperplate Gothic Bold"/>
    <w:panose1 w:val="020B0807020203060204"/>
    <w:charset w:val="00"/>
    <w:family w:val="swiss"/>
    <w:pitch w:val="variable"/>
    <w:sig w:usb0="00000087" w:usb1="00000000" w:usb2="00000000" w:usb3="00000000" w:csb0="0000001B" w:csb1="00000000"/>
  </w:font>
  <w:font w:name="Mistral AV">
    <w:altName w:val="Courier New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EFF" w:usb1="F9DFFFFF" w:usb2="0000007F" w:usb3="00000000" w:csb0="003F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F5796F" w14:textId="77777777" w:rsidR="006E2464" w:rsidRDefault="006E2464">
      <w:r>
        <w:separator/>
      </w:r>
    </w:p>
  </w:footnote>
  <w:footnote w:type="continuationSeparator" w:id="0">
    <w:p w14:paraId="3213D4FB" w14:textId="77777777" w:rsidR="006E2464" w:rsidRDefault="006E24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4E3666" w14:textId="081482CE" w:rsidR="00D05CAE" w:rsidRDefault="00D05CAE" w:rsidP="0028426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6175E2"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4D89CB3C" w14:textId="77777777" w:rsidR="00011E66" w:rsidRDefault="006E2464" w:rsidP="00D05CAE">
    <w:pPr>
      <w:pStyle w:val="Encabezado"/>
      <w:ind w:right="360"/>
    </w:pPr>
    <w:r>
      <w:rPr>
        <w:noProof/>
      </w:rPr>
      <w:pict w14:anchorId="17E9DCE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2056" type="#_x0000_t75" style="position:absolute;margin-left:0;margin-top:0;width:425.1pt;height:173.95pt;z-index:-251658752;mso-position-horizontal:center;mso-position-horizontal-relative:margin;mso-position-vertical:center;mso-position-vertical-relative:margin" o:allowincell="f">
          <v:imagedata r:id="rId1" o:title="Logo_SIAM_soft_solo_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362696" w14:textId="77777777" w:rsidR="00D05CAE" w:rsidRPr="003331C0" w:rsidRDefault="00D05CAE" w:rsidP="0028426E">
    <w:pPr>
      <w:pStyle w:val="Encabezado"/>
      <w:framePr w:wrap="around" w:vAnchor="text" w:hAnchor="margin" w:xAlign="right" w:y="1"/>
      <w:rPr>
        <w:rStyle w:val="Nmerodepgina"/>
        <w:rFonts w:ascii="Arial" w:hAnsi="Arial"/>
        <w:b/>
        <w:sz w:val="14"/>
        <w:szCs w:val="14"/>
        <w:u w:val="words"/>
      </w:rPr>
    </w:pPr>
    <w:r w:rsidRPr="003331C0">
      <w:rPr>
        <w:rStyle w:val="Nmerodepgina"/>
        <w:rFonts w:ascii="Arial" w:hAnsi="Arial"/>
        <w:b/>
        <w:sz w:val="14"/>
        <w:szCs w:val="14"/>
        <w:u w:val="words"/>
      </w:rPr>
      <w:fldChar w:fldCharType="begin"/>
    </w:r>
    <w:r w:rsidRPr="003331C0">
      <w:rPr>
        <w:rStyle w:val="Nmerodepgina"/>
        <w:rFonts w:ascii="Arial" w:hAnsi="Arial"/>
        <w:b/>
        <w:sz w:val="14"/>
        <w:szCs w:val="14"/>
        <w:u w:val="words"/>
      </w:rPr>
      <w:instrText xml:space="preserve">PAGE  </w:instrText>
    </w:r>
    <w:r w:rsidRPr="003331C0">
      <w:rPr>
        <w:rStyle w:val="Nmerodepgina"/>
        <w:rFonts w:ascii="Arial" w:hAnsi="Arial"/>
        <w:b/>
        <w:sz w:val="14"/>
        <w:szCs w:val="14"/>
        <w:u w:val="words"/>
      </w:rPr>
      <w:fldChar w:fldCharType="separate"/>
    </w:r>
    <w:r w:rsidR="009B299E">
      <w:rPr>
        <w:rStyle w:val="Nmerodepgina"/>
        <w:rFonts w:ascii="Arial" w:hAnsi="Arial"/>
        <w:b/>
        <w:noProof/>
        <w:sz w:val="14"/>
        <w:szCs w:val="14"/>
        <w:u w:val="words"/>
      </w:rPr>
      <w:t>3</w:t>
    </w:r>
    <w:r w:rsidRPr="003331C0">
      <w:rPr>
        <w:rStyle w:val="Nmerodepgina"/>
        <w:rFonts w:ascii="Arial" w:hAnsi="Arial"/>
        <w:b/>
        <w:sz w:val="14"/>
        <w:szCs w:val="14"/>
        <w:u w:val="words"/>
      </w:rPr>
      <w:fldChar w:fldCharType="end"/>
    </w:r>
  </w:p>
  <w:p w14:paraId="7873240D" w14:textId="672CCB38" w:rsidR="00011E66" w:rsidRDefault="006175E2" w:rsidP="00D05CAE">
    <w:pPr>
      <w:pStyle w:val="Encabezado"/>
      <w:ind w:right="360"/>
    </w:pPr>
    <w:r>
      <w:rPr>
        <w:noProof/>
      </w:rPr>
      <w:drawing>
        <wp:anchor distT="0" distB="0" distL="114300" distR="114300" simplePos="0" relativeHeight="251660800" behindDoc="0" locked="0" layoutInCell="1" allowOverlap="1" wp14:anchorId="53A49DE6" wp14:editId="060E01B4">
          <wp:simplePos x="0" y="0"/>
          <wp:positionH relativeFrom="column">
            <wp:posOffset>-710565</wp:posOffset>
          </wp:positionH>
          <wp:positionV relativeFrom="paragraph">
            <wp:posOffset>-459740</wp:posOffset>
          </wp:positionV>
          <wp:extent cx="7553325" cy="10684675"/>
          <wp:effectExtent l="0" t="0" r="0" b="2540"/>
          <wp:wrapNone/>
          <wp:docPr id="960402348" name="Imagen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7259256" name="Imagen 237259256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7389" cy="106904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02C57" w14:textId="77777777" w:rsidR="00011E66" w:rsidRDefault="006E2464">
    <w:pPr>
      <w:pStyle w:val="Encabezado"/>
    </w:pPr>
    <w:r>
      <w:rPr>
        <w:noProof/>
      </w:rPr>
      <w:pict w14:anchorId="2B1E4F3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55" type="#_x0000_t75" style="position:absolute;margin-left:0;margin-top:0;width:425.1pt;height:173.95pt;z-index:-251659776;mso-position-horizontal:center;mso-position-horizontal-relative:margin;mso-position-vertical:center;mso-position-vertical-relative:margin" o:allowincell="f">
          <v:imagedata r:id="rId1" o:title="Logo_SIAM_soft_solo_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85CF3"/>
    <w:multiLevelType w:val="hybridMultilevel"/>
    <w:tmpl w:val="5B82EEC2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CE75D8"/>
    <w:multiLevelType w:val="hybridMultilevel"/>
    <w:tmpl w:val="4F445CFE"/>
    <w:lvl w:ilvl="0" w:tplc="280A000F">
      <w:start w:val="1"/>
      <w:numFmt w:val="decimal"/>
      <w:lvlText w:val="%1."/>
      <w:lvlJc w:val="left"/>
      <w:pPr>
        <w:ind w:left="1800" w:hanging="360"/>
      </w:pPr>
    </w:lvl>
    <w:lvl w:ilvl="1" w:tplc="280A0019" w:tentative="1">
      <w:start w:val="1"/>
      <w:numFmt w:val="lowerLetter"/>
      <w:lvlText w:val="%2."/>
      <w:lvlJc w:val="left"/>
      <w:pPr>
        <w:ind w:left="2520" w:hanging="360"/>
      </w:pPr>
    </w:lvl>
    <w:lvl w:ilvl="2" w:tplc="280A001B" w:tentative="1">
      <w:start w:val="1"/>
      <w:numFmt w:val="lowerRoman"/>
      <w:lvlText w:val="%3."/>
      <w:lvlJc w:val="right"/>
      <w:pPr>
        <w:ind w:left="3240" w:hanging="180"/>
      </w:pPr>
    </w:lvl>
    <w:lvl w:ilvl="3" w:tplc="280A000F" w:tentative="1">
      <w:start w:val="1"/>
      <w:numFmt w:val="decimal"/>
      <w:lvlText w:val="%4."/>
      <w:lvlJc w:val="left"/>
      <w:pPr>
        <w:ind w:left="3960" w:hanging="360"/>
      </w:pPr>
    </w:lvl>
    <w:lvl w:ilvl="4" w:tplc="280A0019" w:tentative="1">
      <w:start w:val="1"/>
      <w:numFmt w:val="lowerLetter"/>
      <w:lvlText w:val="%5."/>
      <w:lvlJc w:val="left"/>
      <w:pPr>
        <w:ind w:left="4680" w:hanging="360"/>
      </w:pPr>
    </w:lvl>
    <w:lvl w:ilvl="5" w:tplc="280A001B" w:tentative="1">
      <w:start w:val="1"/>
      <w:numFmt w:val="lowerRoman"/>
      <w:lvlText w:val="%6."/>
      <w:lvlJc w:val="right"/>
      <w:pPr>
        <w:ind w:left="5400" w:hanging="180"/>
      </w:pPr>
    </w:lvl>
    <w:lvl w:ilvl="6" w:tplc="280A000F" w:tentative="1">
      <w:start w:val="1"/>
      <w:numFmt w:val="decimal"/>
      <w:lvlText w:val="%7."/>
      <w:lvlJc w:val="left"/>
      <w:pPr>
        <w:ind w:left="6120" w:hanging="360"/>
      </w:pPr>
    </w:lvl>
    <w:lvl w:ilvl="7" w:tplc="280A0019" w:tentative="1">
      <w:start w:val="1"/>
      <w:numFmt w:val="lowerLetter"/>
      <w:lvlText w:val="%8."/>
      <w:lvlJc w:val="left"/>
      <w:pPr>
        <w:ind w:left="6840" w:hanging="360"/>
      </w:pPr>
    </w:lvl>
    <w:lvl w:ilvl="8" w:tplc="2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10844B52"/>
    <w:multiLevelType w:val="hybridMultilevel"/>
    <w:tmpl w:val="5AFAC2C2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31EE0302">
      <w:start w:val="1"/>
      <w:numFmt w:val="lowerLetter"/>
      <w:lvlText w:val="%2."/>
      <w:lvlJc w:val="left"/>
      <w:pPr>
        <w:ind w:left="1353" w:hanging="360"/>
      </w:pPr>
      <w:rPr>
        <w:sz w:val="16"/>
        <w:szCs w:val="20"/>
      </w:r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701271"/>
    <w:multiLevelType w:val="hybridMultilevel"/>
    <w:tmpl w:val="4BCC5E82"/>
    <w:lvl w:ilvl="0" w:tplc="2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1E2A58B7"/>
    <w:multiLevelType w:val="hybridMultilevel"/>
    <w:tmpl w:val="AF863D28"/>
    <w:lvl w:ilvl="0" w:tplc="28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0423667"/>
    <w:multiLevelType w:val="hybridMultilevel"/>
    <w:tmpl w:val="FA0655C2"/>
    <w:lvl w:ilvl="0" w:tplc="5FC68634">
      <w:start w:val="1"/>
      <w:numFmt w:val="upperLetter"/>
      <w:pStyle w:val="Ttulo2"/>
      <w:lvlText w:val="%1."/>
      <w:lvlJc w:val="left"/>
      <w:pPr>
        <w:tabs>
          <w:tab w:val="num" w:pos="360"/>
        </w:tabs>
        <w:ind w:left="360" w:hanging="360"/>
      </w:pPr>
    </w:lvl>
    <w:lvl w:ilvl="1" w:tplc="0C0A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4C2EF266">
      <w:start w:val="1"/>
      <w:numFmt w:val="upperRoman"/>
      <w:pStyle w:val="Ttulo3"/>
      <w:lvlText w:val="%3."/>
      <w:lvlJc w:val="right"/>
      <w:pPr>
        <w:tabs>
          <w:tab w:val="num" w:pos="1800"/>
        </w:tabs>
        <w:ind w:left="1800" w:hanging="180"/>
      </w:pPr>
    </w:lvl>
    <w:lvl w:ilvl="3" w:tplc="0C0A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6" w15:restartNumberingAfterBreak="0">
    <w:nsid w:val="26AA0F56"/>
    <w:multiLevelType w:val="hybridMultilevel"/>
    <w:tmpl w:val="FA2E8348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4EC5CE8"/>
    <w:multiLevelType w:val="hybridMultilevel"/>
    <w:tmpl w:val="EAD8047E"/>
    <w:lvl w:ilvl="0" w:tplc="2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48496E1B"/>
    <w:multiLevelType w:val="hybridMultilevel"/>
    <w:tmpl w:val="19AEA566"/>
    <w:lvl w:ilvl="0" w:tplc="2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C730FA4"/>
    <w:multiLevelType w:val="hybridMultilevel"/>
    <w:tmpl w:val="7C98568A"/>
    <w:lvl w:ilvl="0" w:tplc="280A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0" w15:restartNumberingAfterBreak="0">
    <w:nsid w:val="4E40447B"/>
    <w:multiLevelType w:val="hybridMultilevel"/>
    <w:tmpl w:val="AAFE7A4A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1D04E38"/>
    <w:multiLevelType w:val="hybridMultilevel"/>
    <w:tmpl w:val="13227974"/>
    <w:lvl w:ilvl="0" w:tplc="0C0A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6F770432"/>
    <w:multiLevelType w:val="hybridMultilevel"/>
    <w:tmpl w:val="22EAE0F0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C65FE8"/>
    <w:multiLevelType w:val="hybridMultilevel"/>
    <w:tmpl w:val="26B2CEF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7A2E67"/>
    <w:multiLevelType w:val="hybridMultilevel"/>
    <w:tmpl w:val="CE1EFE3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1"/>
  </w:num>
  <w:num w:numId="3">
    <w:abstractNumId w:val="9"/>
  </w:num>
  <w:num w:numId="4">
    <w:abstractNumId w:val="6"/>
  </w:num>
  <w:num w:numId="5">
    <w:abstractNumId w:val="8"/>
  </w:num>
  <w:num w:numId="6">
    <w:abstractNumId w:val="1"/>
  </w:num>
  <w:num w:numId="7">
    <w:abstractNumId w:val="12"/>
  </w:num>
  <w:num w:numId="8">
    <w:abstractNumId w:val="14"/>
  </w:num>
  <w:num w:numId="9">
    <w:abstractNumId w:val="3"/>
  </w:num>
  <w:num w:numId="10">
    <w:abstractNumId w:val="7"/>
  </w:num>
  <w:num w:numId="11">
    <w:abstractNumId w:val="0"/>
  </w:num>
  <w:num w:numId="12">
    <w:abstractNumId w:val="10"/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4"/>
  </w:num>
  <w:num w:numId="15">
    <w:abstractNumId w:val="13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isplayBackgroundShape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8A0"/>
    <w:rsid w:val="00001A8F"/>
    <w:rsid w:val="00002120"/>
    <w:rsid w:val="000028C0"/>
    <w:rsid w:val="00011E66"/>
    <w:rsid w:val="000149ED"/>
    <w:rsid w:val="00014C06"/>
    <w:rsid w:val="0003426E"/>
    <w:rsid w:val="00035C04"/>
    <w:rsid w:val="00041A3A"/>
    <w:rsid w:val="00047B1F"/>
    <w:rsid w:val="00052B44"/>
    <w:rsid w:val="00053CCF"/>
    <w:rsid w:val="0005508E"/>
    <w:rsid w:val="00061D5F"/>
    <w:rsid w:val="000675A7"/>
    <w:rsid w:val="0007196E"/>
    <w:rsid w:val="00081A50"/>
    <w:rsid w:val="00082B2A"/>
    <w:rsid w:val="0008525A"/>
    <w:rsid w:val="00095BCC"/>
    <w:rsid w:val="000B02A6"/>
    <w:rsid w:val="000B31A7"/>
    <w:rsid w:val="000B4FBF"/>
    <w:rsid w:val="000C0309"/>
    <w:rsid w:val="000C0CD6"/>
    <w:rsid w:val="000C64E1"/>
    <w:rsid w:val="000D193F"/>
    <w:rsid w:val="000F1FFF"/>
    <w:rsid w:val="000F3D85"/>
    <w:rsid w:val="000F5581"/>
    <w:rsid w:val="001027EA"/>
    <w:rsid w:val="001040B1"/>
    <w:rsid w:val="00111158"/>
    <w:rsid w:val="0011650C"/>
    <w:rsid w:val="00117B09"/>
    <w:rsid w:val="0012442B"/>
    <w:rsid w:val="00125C80"/>
    <w:rsid w:val="001266E4"/>
    <w:rsid w:val="00127C5B"/>
    <w:rsid w:val="00132D01"/>
    <w:rsid w:val="00142DB9"/>
    <w:rsid w:val="0014396F"/>
    <w:rsid w:val="00151180"/>
    <w:rsid w:val="0015217D"/>
    <w:rsid w:val="00157BBD"/>
    <w:rsid w:val="0016420E"/>
    <w:rsid w:val="001667F5"/>
    <w:rsid w:val="00167204"/>
    <w:rsid w:val="00176063"/>
    <w:rsid w:val="001830AC"/>
    <w:rsid w:val="00186D3E"/>
    <w:rsid w:val="00191383"/>
    <w:rsid w:val="00196090"/>
    <w:rsid w:val="001A1FC1"/>
    <w:rsid w:val="001B4FD3"/>
    <w:rsid w:val="001B7D1F"/>
    <w:rsid w:val="001C3DFA"/>
    <w:rsid w:val="001D504B"/>
    <w:rsid w:val="001E0A81"/>
    <w:rsid w:val="001E283D"/>
    <w:rsid w:val="001F6206"/>
    <w:rsid w:val="00210117"/>
    <w:rsid w:val="00210541"/>
    <w:rsid w:val="00210EBF"/>
    <w:rsid w:val="00220E0A"/>
    <w:rsid w:val="002261E0"/>
    <w:rsid w:val="002274FD"/>
    <w:rsid w:val="00231B7B"/>
    <w:rsid w:val="002344FC"/>
    <w:rsid w:val="00236873"/>
    <w:rsid w:val="00242FF0"/>
    <w:rsid w:val="0025056F"/>
    <w:rsid w:val="00251328"/>
    <w:rsid w:val="002633EC"/>
    <w:rsid w:val="002643D0"/>
    <w:rsid w:val="00265AEC"/>
    <w:rsid w:val="00270364"/>
    <w:rsid w:val="00275850"/>
    <w:rsid w:val="00276B58"/>
    <w:rsid w:val="00281A9C"/>
    <w:rsid w:val="0028426E"/>
    <w:rsid w:val="00284E55"/>
    <w:rsid w:val="00291D0D"/>
    <w:rsid w:val="002953E4"/>
    <w:rsid w:val="002A5CFF"/>
    <w:rsid w:val="002A79EF"/>
    <w:rsid w:val="002A7AD7"/>
    <w:rsid w:val="002B212D"/>
    <w:rsid w:val="002B7408"/>
    <w:rsid w:val="002C0F55"/>
    <w:rsid w:val="002C38E2"/>
    <w:rsid w:val="002C6B7E"/>
    <w:rsid w:val="002C794A"/>
    <w:rsid w:val="002D1800"/>
    <w:rsid w:val="002D654F"/>
    <w:rsid w:val="002D68D1"/>
    <w:rsid w:val="002E35BC"/>
    <w:rsid w:val="002E559C"/>
    <w:rsid w:val="002F002F"/>
    <w:rsid w:val="002F104E"/>
    <w:rsid w:val="002F1248"/>
    <w:rsid w:val="002F192B"/>
    <w:rsid w:val="002F3024"/>
    <w:rsid w:val="003053EB"/>
    <w:rsid w:val="003143F0"/>
    <w:rsid w:val="00320402"/>
    <w:rsid w:val="0032074E"/>
    <w:rsid w:val="00322D5D"/>
    <w:rsid w:val="00326FBA"/>
    <w:rsid w:val="00332CEF"/>
    <w:rsid w:val="003331C0"/>
    <w:rsid w:val="00334032"/>
    <w:rsid w:val="00340CEC"/>
    <w:rsid w:val="00346F7E"/>
    <w:rsid w:val="00351F19"/>
    <w:rsid w:val="0035489B"/>
    <w:rsid w:val="00361201"/>
    <w:rsid w:val="00363585"/>
    <w:rsid w:val="0037495D"/>
    <w:rsid w:val="00380133"/>
    <w:rsid w:val="00386B19"/>
    <w:rsid w:val="00392022"/>
    <w:rsid w:val="003B1ADF"/>
    <w:rsid w:val="003B2BA8"/>
    <w:rsid w:val="003B7B2F"/>
    <w:rsid w:val="003C2EDE"/>
    <w:rsid w:val="003C38F1"/>
    <w:rsid w:val="003D108B"/>
    <w:rsid w:val="003D230E"/>
    <w:rsid w:val="003D6B2F"/>
    <w:rsid w:val="003E0923"/>
    <w:rsid w:val="003E3FEE"/>
    <w:rsid w:val="003E4127"/>
    <w:rsid w:val="003E54C5"/>
    <w:rsid w:val="003E7F68"/>
    <w:rsid w:val="003F174E"/>
    <w:rsid w:val="003F2AE9"/>
    <w:rsid w:val="003F2C6C"/>
    <w:rsid w:val="003F4EF9"/>
    <w:rsid w:val="003F6454"/>
    <w:rsid w:val="003F75AE"/>
    <w:rsid w:val="00401B37"/>
    <w:rsid w:val="00405AD8"/>
    <w:rsid w:val="004074C3"/>
    <w:rsid w:val="004074E3"/>
    <w:rsid w:val="00412AC9"/>
    <w:rsid w:val="00415C8D"/>
    <w:rsid w:val="00417AE0"/>
    <w:rsid w:val="00424659"/>
    <w:rsid w:val="004275C2"/>
    <w:rsid w:val="00433857"/>
    <w:rsid w:val="0043620A"/>
    <w:rsid w:val="00441152"/>
    <w:rsid w:val="004426B0"/>
    <w:rsid w:val="0044701A"/>
    <w:rsid w:val="0045560B"/>
    <w:rsid w:val="0045683F"/>
    <w:rsid w:val="00457236"/>
    <w:rsid w:val="0046638E"/>
    <w:rsid w:val="00470FBA"/>
    <w:rsid w:val="00472A66"/>
    <w:rsid w:val="00475D6A"/>
    <w:rsid w:val="00485507"/>
    <w:rsid w:val="00485D0C"/>
    <w:rsid w:val="004918FE"/>
    <w:rsid w:val="004921AA"/>
    <w:rsid w:val="004A289D"/>
    <w:rsid w:val="004B1366"/>
    <w:rsid w:val="004B1E3E"/>
    <w:rsid w:val="004B3ED0"/>
    <w:rsid w:val="004C195C"/>
    <w:rsid w:val="004C6728"/>
    <w:rsid w:val="004D2E46"/>
    <w:rsid w:val="004D3087"/>
    <w:rsid w:val="004D5BB5"/>
    <w:rsid w:val="004D5D71"/>
    <w:rsid w:val="004E2636"/>
    <w:rsid w:val="004E2D9D"/>
    <w:rsid w:val="004F3312"/>
    <w:rsid w:val="004F4271"/>
    <w:rsid w:val="004F4717"/>
    <w:rsid w:val="00505B01"/>
    <w:rsid w:val="0050740A"/>
    <w:rsid w:val="005207BF"/>
    <w:rsid w:val="005235B9"/>
    <w:rsid w:val="005252B4"/>
    <w:rsid w:val="00541B8B"/>
    <w:rsid w:val="00542911"/>
    <w:rsid w:val="0054308B"/>
    <w:rsid w:val="0054641C"/>
    <w:rsid w:val="00546BD2"/>
    <w:rsid w:val="00547228"/>
    <w:rsid w:val="00556742"/>
    <w:rsid w:val="00560728"/>
    <w:rsid w:val="00565A2B"/>
    <w:rsid w:val="00572F08"/>
    <w:rsid w:val="0057378A"/>
    <w:rsid w:val="005966C4"/>
    <w:rsid w:val="005A0D8D"/>
    <w:rsid w:val="005A2757"/>
    <w:rsid w:val="005B175B"/>
    <w:rsid w:val="005B2279"/>
    <w:rsid w:val="005B2470"/>
    <w:rsid w:val="005B32B3"/>
    <w:rsid w:val="005B48D0"/>
    <w:rsid w:val="005B5664"/>
    <w:rsid w:val="005C3933"/>
    <w:rsid w:val="005C513E"/>
    <w:rsid w:val="005D2E90"/>
    <w:rsid w:val="005E495A"/>
    <w:rsid w:val="005E7D55"/>
    <w:rsid w:val="005F1150"/>
    <w:rsid w:val="005F2DD5"/>
    <w:rsid w:val="005F4188"/>
    <w:rsid w:val="005F4324"/>
    <w:rsid w:val="005F627D"/>
    <w:rsid w:val="006175E2"/>
    <w:rsid w:val="0062082A"/>
    <w:rsid w:val="0062370A"/>
    <w:rsid w:val="00624E99"/>
    <w:rsid w:val="00636051"/>
    <w:rsid w:val="00637AA5"/>
    <w:rsid w:val="006443FB"/>
    <w:rsid w:val="00644D20"/>
    <w:rsid w:val="00645744"/>
    <w:rsid w:val="0065026E"/>
    <w:rsid w:val="0065180F"/>
    <w:rsid w:val="006530EA"/>
    <w:rsid w:val="00657162"/>
    <w:rsid w:val="006604A9"/>
    <w:rsid w:val="00663AB1"/>
    <w:rsid w:val="00677757"/>
    <w:rsid w:val="006807BA"/>
    <w:rsid w:val="006960A0"/>
    <w:rsid w:val="006A223C"/>
    <w:rsid w:val="006B0403"/>
    <w:rsid w:val="006B2878"/>
    <w:rsid w:val="006B49D9"/>
    <w:rsid w:val="006C6E12"/>
    <w:rsid w:val="006E1E49"/>
    <w:rsid w:val="006E2464"/>
    <w:rsid w:val="006E6E25"/>
    <w:rsid w:val="006F1B3B"/>
    <w:rsid w:val="006F2FDC"/>
    <w:rsid w:val="006F6B67"/>
    <w:rsid w:val="007050FB"/>
    <w:rsid w:val="00711319"/>
    <w:rsid w:val="00711DD4"/>
    <w:rsid w:val="00712E05"/>
    <w:rsid w:val="0072375D"/>
    <w:rsid w:val="0072528A"/>
    <w:rsid w:val="00730102"/>
    <w:rsid w:val="00730A26"/>
    <w:rsid w:val="00734D0B"/>
    <w:rsid w:val="00740073"/>
    <w:rsid w:val="00740FA1"/>
    <w:rsid w:val="007424AF"/>
    <w:rsid w:val="00742DE7"/>
    <w:rsid w:val="00745260"/>
    <w:rsid w:val="007665C1"/>
    <w:rsid w:val="0076715D"/>
    <w:rsid w:val="00767A0A"/>
    <w:rsid w:val="00771719"/>
    <w:rsid w:val="007732C0"/>
    <w:rsid w:val="00780BB7"/>
    <w:rsid w:val="00783028"/>
    <w:rsid w:val="007860CF"/>
    <w:rsid w:val="007906F9"/>
    <w:rsid w:val="0079384B"/>
    <w:rsid w:val="0079423C"/>
    <w:rsid w:val="00796C32"/>
    <w:rsid w:val="007A0C02"/>
    <w:rsid w:val="007A54DC"/>
    <w:rsid w:val="007A556C"/>
    <w:rsid w:val="007A703F"/>
    <w:rsid w:val="007B263E"/>
    <w:rsid w:val="007B55D8"/>
    <w:rsid w:val="007B5CB6"/>
    <w:rsid w:val="007C0448"/>
    <w:rsid w:val="007C3523"/>
    <w:rsid w:val="007C5A94"/>
    <w:rsid w:val="007D0B0F"/>
    <w:rsid w:val="007D5944"/>
    <w:rsid w:val="007F20C3"/>
    <w:rsid w:val="00800AB7"/>
    <w:rsid w:val="00802B5E"/>
    <w:rsid w:val="008145C2"/>
    <w:rsid w:val="00820827"/>
    <w:rsid w:val="00825024"/>
    <w:rsid w:val="00826CF4"/>
    <w:rsid w:val="0083242B"/>
    <w:rsid w:val="00834C83"/>
    <w:rsid w:val="00835E52"/>
    <w:rsid w:val="0084169E"/>
    <w:rsid w:val="008440E5"/>
    <w:rsid w:val="00844C6B"/>
    <w:rsid w:val="0085201B"/>
    <w:rsid w:val="0088113B"/>
    <w:rsid w:val="00886ED4"/>
    <w:rsid w:val="00895AE3"/>
    <w:rsid w:val="00897A05"/>
    <w:rsid w:val="008A0FA0"/>
    <w:rsid w:val="008A283E"/>
    <w:rsid w:val="008C0230"/>
    <w:rsid w:val="008D1A2C"/>
    <w:rsid w:val="008D2001"/>
    <w:rsid w:val="008E173C"/>
    <w:rsid w:val="008F4D15"/>
    <w:rsid w:val="008F702F"/>
    <w:rsid w:val="0090123D"/>
    <w:rsid w:val="00912612"/>
    <w:rsid w:val="0091758C"/>
    <w:rsid w:val="00917BE2"/>
    <w:rsid w:val="00932B70"/>
    <w:rsid w:val="00941358"/>
    <w:rsid w:val="00943D5D"/>
    <w:rsid w:val="00947221"/>
    <w:rsid w:val="009556D4"/>
    <w:rsid w:val="0096776F"/>
    <w:rsid w:val="009732CD"/>
    <w:rsid w:val="009919B9"/>
    <w:rsid w:val="0099472D"/>
    <w:rsid w:val="00995018"/>
    <w:rsid w:val="00995358"/>
    <w:rsid w:val="009969A3"/>
    <w:rsid w:val="009A16B6"/>
    <w:rsid w:val="009A5E16"/>
    <w:rsid w:val="009A73C3"/>
    <w:rsid w:val="009B0699"/>
    <w:rsid w:val="009B1DE9"/>
    <w:rsid w:val="009B299E"/>
    <w:rsid w:val="009B5AE0"/>
    <w:rsid w:val="009B6821"/>
    <w:rsid w:val="009C4125"/>
    <w:rsid w:val="009D6E78"/>
    <w:rsid w:val="009D7756"/>
    <w:rsid w:val="009E2704"/>
    <w:rsid w:val="009E27FB"/>
    <w:rsid w:val="009E4CEE"/>
    <w:rsid w:val="009E66E2"/>
    <w:rsid w:val="009F764F"/>
    <w:rsid w:val="00A03A46"/>
    <w:rsid w:val="00A14C8D"/>
    <w:rsid w:val="00A251B1"/>
    <w:rsid w:val="00A4790F"/>
    <w:rsid w:val="00A5103A"/>
    <w:rsid w:val="00A514EF"/>
    <w:rsid w:val="00A56350"/>
    <w:rsid w:val="00A5748B"/>
    <w:rsid w:val="00A60595"/>
    <w:rsid w:val="00A60982"/>
    <w:rsid w:val="00A60CD6"/>
    <w:rsid w:val="00A62992"/>
    <w:rsid w:val="00A757CD"/>
    <w:rsid w:val="00A81554"/>
    <w:rsid w:val="00A81806"/>
    <w:rsid w:val="00A819EA"/>
    <w:rsid w:val="00A81CA4"/>
    <w:rsid w:val="00A84CBB"/>
    <w:rsid w:val="00A8616F"/>
    <w:rsid w:val="00A86E95"/>
    <w:rsid w:val="00A87AF7"/>
    <w:rsid w:val="00A90D46"/>
    <w:rsid w:val="00A93C2F"/>
    <w:rsid w:val="00A9483F"/>
    <w:rsid w:val="00A96CE8"/>
    <w:rsid w:val="00A971AE"/>
    <w:rsid w:val="00AA59E6"/>
    <w:rsid w:val="00AB02F6"/>
    <w:rsid w:val="00AB2A87"/>
    <w:rsid w:val="00AB3A13"/>
    <w:rsid w:val="00AB4BC3"/>
    <w:rsid w:val="00AC41D0"/>
    <w:rsid w:val="00AC5552"/>
    <w:rsid w:val="00AC605E"/>
    <w:rsid w:val="00AC77FB"/>
    <w:rsid w:val="00AE38AA"/>
    <w:rsid w:val="00AE6B66"/>
    <w:rsid w:val="00B04540"/>
    <w:rsid w:val="00B05904"/>
    <w:rsid w:val="00B05EDB"/>
    <w:rsid w:val="00B21AE3"/>
    <w:rsid w:val="00B23903"/>
    <w:rsid w:val="00B31EE5"/>
    <w:rsid w:val="00B3724F"/>
    <w:rsid w:val="00B41B6A"/>
    <w:rsid w:val="00B41ECD"/>
    <w:rsid w:val="00B61E61"/>
    <w:rsid w:val="00B73A73"/>
    <w:rsid w:val="00B77939"/>
    <w:rsid w:val="00B80A9B"/>
    <w:rsid w:val="00B85452"/>
    <w:rsid w:val="00B86121"/>
    <w:rsid w:val="00B9632D"/>
    <w:rsid w:val="00BA2498"/>
    <w:rsid w:val="00BA76F4"/>
    <w:rsid w:val="00BB38CC"/>
    <w:rsid w:val="00BB7668"/>
    <w:rsid w:val="00BC1488"/>
    <w:rsid w:val="00BC5203"/>
    <w:rsid w:val="00BC52AD"/>
    <w:rsid w:val="00BC7506"/>
    <w:rsid w:val="00BE1EB4"/>
    <w:rsid w:val="00BE26A6"/>
    <w:rsid w:val="00BE66EB"/>
    <w:rsid w:val="00C1199F"/>
    <w:rsid w:val="00C13F77"/>
    <w:rsid w:val="00C2037F"/>
    <w:rsid w:val="00C22B2F"/>
    <w:rsid w:val="00C30CE3"/>
    <w:rsid w:val="00C354D8"/>
    <w:rsid w:val="00C51207"/>
    <w:rsid w:val="00C53726"/>
    <w:rsid w:val="00C5518B"/>
    <w:rsid w:val="00C60B98"/>
    <w:rsid w:val="00C62BFD"/>
    <w:rsid w:val="00C6499C"/>
    <w:rsid w:val="00C71BAF"/>
    <w:rsid w:val="00C72221"/>
    <w:rsid w:val="00C73887"/>
    <w:rsid w:val="00C773AC"/>
    <w:rsid w:val="00C81D95"/>
    <w:rsid w:val="00C828D8"/>
    <w:rsid w:val="00C829F5"/>
    <w:rsid w:val="00C87390"/>
    <w:rsid w:val="00C92BB0"/>
    <w:rsid w:val="00C93268"/>
    <w:rsid w:val="00C93C2E"/>
    <w:rsid w:val="00C94F20"/>
    <w:rsid w:val="00CA1E9E"/>
    <w:rsid w:val="00CA3A30"/>
    <w:rsid w:val="00CB2365"/>
    <w:rsid w:val="00CB6723"/>
    <w:rsid w:val="00CC153C"/>
    <w:rsid w:val="00CC4AFC"/>
    <w:rsid w:val="00CC678F"/>
    <w:rsid w:val="00CD7C84"/>
    <w:rsid w:val="00CE41EB"/>
    <w:rsid w:val="00CF33F5"/>
    <w:rsid w:val="00CF37FF"/>
    <w:rsid w:val="00CF61F4"/>
    <w:rsid w:val="00D008FC"/>
    <w:rsid w:val="00D01C9C"/>
    <w:rsid w:val="00D0477E"/>
    <w:rsid w:val="00D05CAE"/>
    <w:rsid w:val="00D06868"/>
    <w:rsid w:val="00D068A0"/>
    <w:rsid w:val="00D12BE8"/>
    <w:rsid w:val="00D15D69"/>
    <w:rsid w:val="00D25006"/>
    <w:rsid w:val="00D307A7"/>
    <w:rsid w:val="00D40555"/>
    <w:rsid w:val="00D53B72"/>
    <w:rsid w:val="00D6296F"/>
    <w:rsid w:val="00D655D6"/>
    <w:rsid w:val="00D66276"/>
    <w:rsid w:val="00D850D4"/>
    <w:rsid w:val="00D93C4E"/>
    <w:rsid w:val="00D9402A"/>
    <w:rsid w:val="00DA6FEA"/>
    <w:rsid w:val="00DB6CC9"/>
    <w:rsid w:val="00DC3760"/>
    <w:rsid w:val="00DD0BE5"/>
    <w:rsid w:val="00DD2287"/>
    <w:rsid w:val="00DD3AEC"/>
    <w:rsid w:val="00DD5FA8"/>
    <w:rsid w:val="00DD67DA"/>
    <w:rsid w:val="00DE50E2"/>
    <w:rsid w:val="00DF20C7"/>
    <w:rsid w:val="00DF368C"/>
    <w:rsid w:val="00DF4829"/>
    <w:rsid w:val="00DF7C42"/>
    <w:rsid w:val="00E06F15"/>
    <w:rsid w:val="00E11705"/>
    <w:rsid w:val="00E1416A"/>
    <w:rsid w:val="00E160FC"/>
    <w:rsid w:val="00E207AF"/>
    <w:rsid w:val="00E22F3A"/>
    <w:rsid w:val="00E23720"/>
    <w:rsid w:val="00E2698C"/>
    <w:rsid w:val="00E325E1"/>
    <w:rsid w:val="00E37E80"/>
    <w:rsid w:val="00E401C3"/>
    <w:rsid w:val="00E41534"/>
    <w:rsid w:val="00E50239"/>
    <w:rsid w:val="00E57F9C"/>
    <w:rsid w:val="00E62DD1"/>
    <w:rsid w:val="00E63588"/>
    <w:rsid w:val="00E70733"/>
    <w:rsid w:val="00E81FC7"/>
    <w:rsid w:val="00E81FFA"/>
    <w:rsid w:val="00E90708"/>
    <w:rsid w:val="00E9456C"/>
    <w:rsid w:val="00E9501C"/>
    <w:rsid w:val="00E956C8"/>
    <w:rsid w:val="00E97081"/>
    <w:rsid w:val="00E9777D"/>
    <w:rsid w:val="00EA08C5"/>
    <w:rsid w:val="00EA247E"/>
    <w:rsid w:val="00EA6E86"/>
    <w:rsid w:val="00EB0E91"/>
    <w:rsid w:val="00EB1D9C"/>
    <w:rsid w:val="00EB337D"/>
    <w:rsid w:val="00EB62CD"/>
    <w:rsid w:val="00EC34D6"/>
    <w:rsid w:val="00EC7A40"/>
    <w:rsid w:val="00ED234A"/>
    <w:rsid w:val="00ED2467"/>
    <w:rsid w:val="00ED414B"/>
    <w:rsid w:val="00ED6C4F"/>
    <w:rsid w:val="00EE4585"/>
    <w:rsid w:val="00EF150A"/>
    <w:rsid w:val="00EF4C22"/>
    <w:rsid w:val="00EF682A"/>
    <w:rsid w:val="00EF7B99"/>
    <w:rsid w:val="00F07A88"/>
    <w:rsid w:val="00F12340"/>
    <w:rsid w:val="00F26ECE"/>
    <w:rsid w:val="00F45DC6"/>
    <w:rsid w:val="00F51722"/>
    <w:rsid w:val="00F6584B"/>
    <w:rsid w:val="00F67587"/>
    <w:rsid w:val="00F67CE3"/>
    <w:rsid w:val="00F70AC3"/>
    <w:rsid w:val="00F712D0"/>
    <w:rsid w:val="00F7156E"/>
    <w:rsid w:val="00F72504"/>
    <w:rsid w:val="00F7403F"/>
    <w:rsid w:val="00F81B86"/>
    <w:rsid w:val="00F83073"/>
    <w:rsid w:val="00F9585D"/>
    <w:rsid w:val="00FA096F"/>
    <w:rsid w:val="00FA2D64"/>
    <w:rsid w:val="00FA440F"/>
    <w:rsid w:val="00FA49E9"/>
    <w:rsid w:val="00FB6285"/>
    <w:rsid w:val="00FB7923"/>
    <w:rsid w:val="00FC3B8C"/>
    <w:rsid w:val="00FC5103"/>
    <w:rsid w:val="00FE1967"/>
    <w:rsid w:val="00FE4B30"/>
    <w:rsid w:val="00FE5655"/>
    <w:rsid w:val="00FE63C5"/>
    <w:rsid w:val="00FF1C5D"/>
    <w:rsid w:val="00FF54FB"/>
    <w:rsid w:val="00FF6CDF"/>
    <w:rsid w:val="00FF7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ersonName"/>
  <w:shapeDefaults>
    <o:shapedefaults v:ext="edit" spidmax="2057"/>
    <o:shapelayout v:ext="edit">
      <o:idmap v:ext="edit" data="1"/>
    </o:shapelayout>
  </w:shapeDefaults>
  <w:decimalSymbol w:val="."/>
  <w:listSeparator w:val=";"/>
  <w14:docId w14:val="5D2BD889"/>
  <w15:chartTrackingRefBased/>
  <w15:docId w15:val="{7E823E84-4D1C-4B82-AFA9-6FBA5408E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PE" w:eastAsia="es-PE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lang w:val="es-ES" w:eastAsia="es-ES"/>
    </w:rPr>
  </w:style>
  <w:style w:type="paragraph" w:styleId="Ttulo1">
    <w:name w:val="heading 1"/>
    <w:basedOn w:val="Normal"/>
    <w:next w:val="Normal"/>
    <w:qFormat/>
    <w:rsid w:val="000028C0"/>
    <w:pPr>
      <w:keepNext/>
      <w:outlineLvl w:val="0"/>
    </w:pPr>
    <w:rPr>
      <w:rFonts w:ascii="Arial Black" w:eastAsia="MS Mincho" w:hAnsi="Arial Black"/>
      <w:b/>
      <w:bCs/>
      <w:sz w:val="32"/>
      <w:szCs w:val="24"/>
    </w:rPr>
  </w:style>
  <w:style w:type="paragraph" w:styleId="Ttulo2">
    <w:name w:val="heading 2"/>
    <w:basedOn w:val="Normal"/>
    <w:next w:val="Normal"/>
    <w:qFormat/>
    <w:rsid w:val="000028C0"/>
    <w:pPr>
      <w:keepNext/>
      <w:numPr>
        <w:numId w:val="1"/>
      </w:numPr>
      <w:outlineLvl w:val="1"/>
    </w:pPr>
    <w:rPr>
      <w:rFonts w:ascii="BankGothic Md BT" w:eastAsia="MS Mincho" w:hAnsi="BankGothic Md BT"/>
      <w:b/>
      <w:bCs/>
      <w:sz w:val="22"/>
      <w:szCs w:val="24"/>
      <w:u w:val="single"/>
    </w:rPr>
  </w:style>
  <w:style w:type="paragraph" w:styleId="Ttulo3">
    <w:name w:val="heading 3"/>
    <w:basedOn w:val="Normal"/>
    <w:next w:val="Normal"/>
    <w:qFormat/>
    <w:rsid w:val="000028C0"/>
    <w:pPr>
      <w:keepNext/>
      <w:numPr>
        <w:ilvl w:val="2"/>
        <w:numId w:val="1"/>
      </w:numPr>
      <w:jc w:val="both"/>
      <w:outlineLvl w:val="2"/>
    </w:pPr>
    <w:rPr>
      <w:rFonts w:eastAsia="MS Mincho"/>
      <w:b/>
      <w:bCs/>
      <w:sz w:val="22"/>
      <w:szCs w:val="24"/>
      <w:u w:val="single"/>
    </w:rPr>
  </w:style>
  <w:style w:type="paragraph" w:styleId="Ttulo4">
    <w:name w:val="heading 4"/>
    <w:basedOn w:val="Normal"/>
    <w:next w:val="Normal"/>
    <w:qFormat/>
    <w:rsid w:val="000028C0"/>
    <w:pPr>
      <w:keepNext/>
      <w:jc w:val="right"/>
      <w:outlineLvl w:val="3"/>
    </w:pPr>
    <w:rPr>
      <w:rFonts w:ascii="Mistral AV" w:eastAsia="MS Mincho" w:hAnsi="Mistral AV"/>
      <w:color w:val="000000"/>
      <w:sz w:val="28"/>
      <w:szCs w:val="24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tulo5">
    <w:name w:val="heading 5"/>
    <w:basedOn w:val="Normal"/>
    <w:next w:val="Normal"/>
    <w:qFormat/>
    <w:rsid w:val="000028C0"/>
    <w:pPr>
      <w:keepNext/>
      <w:jc w:val="center"/>
      <w:outlineLvl w:val="4"/>
    </w:pPr>
    <w:rPr>
      <w:rFonts w:ascii="Arial Black" w:eastAsia="MS Mincho" w:hAnsi="Arial Black"/>
      <w:sz w:val="28"/>
      <w:szCs w:val="24"/>
      <w:u w:val="single"/>
    </w:rPr>
  </w:style>
  <w:style w:type="paragraph" w:styleId="Ttulo6">
    <w:name w:val="heading 6"/>
    <w:basedOn w:val="Normal"/>
    <w:next w:val="Normal"/>
    <w:qFormat/>
    <w:rsid w:val="006604A9"/>
    <w:pPr>
      <w:spacing w:before="240" w:after="60"/>
      <w:outlineLvl w:val="5"/>
    </w:pPr>
    <w:rPr>
      <w:b/>
      <w:bCs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pPr>
      <w:tabs>
        <w:tab w:val="center" w:pos="4419"/>
        <w:tab w:val="right" w:pos="8838"/>
      </w:tabs>
    </w:pPr>
  </w:style>
  <w:style w:type="paragraph" w:styleId="Piedepgina">
    <w:name w:val="footer"/>
    <w:basedOn w:val="Normal"/>
    <w:pPr>
      <w:tabs>
        <w:tab w:val="center" w:pos="4419"/>
        <w:tab w:val="right" w:pos="8838"/>
      </w:tabs>
    </w:pPr>
  </w:style>
  <w:style w:type="paragraph" w:styleId="Sangradetextonormal">
    <w:name w:val="Body Text Indent"/>
    <w:basedOn w:val="Normal"/>
    <w:rsid w:val="000028C0"/>
    <w:pPr>
      <w:ind w:left="1080"/>
      <w:jc w:val="both"/>
    </w:pPr>
    <w:rPr>
      <w:rFonts w:eastAsia="MS Mincho"/>
      <w:sz w:val="22"/>
      <w:szCs w:val="24"/>
    </w:rPr>
  </w:style>
  <w:style w:type="paragraph" w:styleId="Sangra2detindependiente">
    <w:name w:val="Body Text Indent 2"/>
    <w:basedOn w:val="Normal"/>
    <w:link w:val="Sangra2detindependienteCar"/>
    <w:rsid w:val="000028C0"/>
    <w:pPr>
      <w:ind w:left="2124"/>
      <w:jc w:val="both"/>
    </w:pPr>
    <w:rPr>
      <w:rFonts w:eastAsia="MS Mincho"/>
      <w:sz w:val="22"/>
      <w:szCs w:val="24"/>
    </w:rPr>
  </w:style>
  <w:style w:type="paragraph" w:styleId="Textoindependiente">
    <w:name w:val="Body Text"/>
    <w:basedOn w:val="Normal"/>
    <w:rsid w:val="000028C0"/>
    <w:rPr>
      <w:rFonts w:ascii="Arial" w:eastAsia="MS Mincho" w:hAnsi="Arial"/>
      <w:sz w:val="14"/>
      <w:szCs w:val="24"/>
    </w:rPr>
  </w:style>
  <w:style w:type="character" w:styleId="Hipervnculo">
    <w:name w:val="Hyperlink"/>
    <w:rsid w:val="000028C0"/>
    <w:rPr>
      <w:color w:val="0000FF"/>
      <w:u w:val="single"/>
    </w:rPr>
  </w:style>
  <w:style w:type="character" w:styleId="Nmerodepgina">
    <w:name w:val="page number"/>
    <w:basedOn w:val="Fuentedeprrafopredeter"/>
    <w:rsid w:val="000028C0"/>
  </w:style>
  <w:style w:type="paragraph" w:customStyle="1" w:styleId="xl24">
    <w:name w:val="xl24"/>
    <w:basedOn w:val="Normal"/>
    <w:rsid w:val="000149ED"/>
    <w:pPr>
      <w:pBdr>
        <w:bottom w:val="single" w:sz="8" w:space="0" w:color="auto"/>
      </w:pBdr>
      <w:spacing w:before="100" w:after="100"/>
      <w:jc w:val="center"/>
    </w:pPr>
    <w:rPr>
      <w:rFonts w:ascii="Arial" w:eastAsia="Arial Unicode MS" w:hAnsi="Arial"/>
      <w:sz w:val="24"/>
    </w:rPr>
  </w:style>
  <w:style w:type="table" w:styleId="Tablaconcuadrcula">
    <w:name w:val="Table Grid"/>
    <w:basedOn w:val="Tablanormal"/>
    <w:rsid w:val="000149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angra3detindependiente">
    <w:name w:val="Body Text Indent 3"/>
    <w:basedOn w:val="Normal"/>
    <w:rsid w:val="006604A9"/>
    <w:pPr>
      <w:spacing w:after="120"/>
      <w:ind w:left="283"/>
    </w:pPr>
    <w:rPr>
      <w:sz w:val="16"/>
      <w:szCs w:val="16"/>
    </w:rPr>
  </w:style>
  <w:style w:type="paragraph" w:styleId="Textoindependiente3">
    <w:name w:val="Body Text 3"/>
    <w:basedOn w:val="Normal"/>
    <w:rsid w:val="006604A9"/>
    <w:pPr>
      <w:spacing w:after="120"/>
    </w:pPr>
    <w:rPr>
      <w:sz w:val="16"/>
      <w:szCs w:val="16"/>
    </w:rPr>
  </w:style>
  <w:style w:type="paragraph" w:customStyle="1" w:styleId="WW-Textoindependiente2">
    <w:name w:val="WW-Texto independiente 2"/>
    <w:basedOn w:val="Normal"/>
    <w:rsid w:val="006604A9"/>
    <w:pPr>
      <w:suppressAutoHyphens/>
    </w:pPr>
    <w:rPr>
      <w:rFonts w:ascii="Arial" w:hAnsi="Arial"/>
      <w:sz w:val="28"/>
      <w:lang w:eastAsia="es-PE"/>
    </w:rPr>
  </w:style>
  <w:style w:type="paragraph" w:customStyle="1" w:styleId="Default">
    <w:name w:val="Default"/>
    <w:rsid w:val="006604A9"/>
    <w:pPr>
      <w:widowControl w:val="0"/>
      <w:autoSpaceDE w:val="0"/>
      <w:autoSpaceDN w:val="0"/>
      <w:adjustRightInd w:val="0"/>
    </w:pPr>
    <w:rPr>
      <w:rFonts w:ascii="Helvetica" w:hAnsi="Helvetica" w:cs="Helvetica"/>
      <w:color w:val="000000"/>
      <w:sz w:val="24"/>
      <w:szCs w:val="24"/>
      <w:lang w:val="es-ES" w:eastAsia="es-ES"/>
    </w:rPr>
  </w:style>
  <w:style w:type="paragraph" w:customStyle="1" w:styleId="CM1">
    <w:name w:val="CM1"/>
    <w:basedOn w:val="Default"/>
    <w:next w:val="Default"/>
    <w:rsid w:val="006604A9"/>
    <w:rPr>
      <w:color w:val="auto"/>
    </w:rPr>
  </w:style>
  <w:style w:type="paragraph" w:customStyle="1" w:styleId="CM51">
    <w:name w:val="CM51"/>
    <w:basedOn w:val="Default"/>
    <w:next w:val="Default"/>
    <w:rsid w:val="006604A9"/>
    <w:pPr>
      <w:spacing w:after="240"/>
    </w:pPr>
    <w:rPr>
      <w:color w:val="auto"/>
    </w:rPr>
  </w:style>
  <w:style w:type="paragraph" w:customStyle="1" w:styleId="CM53">
    <w:name w:val="CM53"/>
    <w:basedOn w:val="Default"/>
    <w:next w:val="Default"/>
    <w:rsid w:val="006604A9"/>
    <w:pPr>
      <w:spacing w:after="1323"/>
    </w:pPr>
    <w:rPr>
      <w:color w:val="auto"/>
    </w:rPr>
  </w:style>
  <w:style w:type="paragraph" w:customStyle="1" w:styleId="CM54">
    <w:name w:val="CM54"/>
    <w:basedOn w:val="Default"/>
    <w:next w:val="Default"/>
    <w:rsid w:val="006604A9"/>
    <w:pPr>
      <w:spacing w:after="125"/>
    </w:pPr>
    <w:rPr>
      <w:color w:val="auto"/>
    </w:rPr>
  </w:style>
  <w:style w:type="paragraph" w:customStyle="1" w:styleId="CM5">
    <w:name w:val="CM5"/>
    <w:basedOn w:val="Default"/>
    <w:next w:val="Default"/>
    <w:rsid w:val="006604A9"/>
    <w:pPr>
      <w:spacing w:line="228" w:lineRule="atLeast"/>
    </w:pPr>
    <w:rPr>
      <w:color w:val="auto"/>
    </w:rPr>
  </w:style>
  <w:style w:type="paragraph" w:customStyle="1" w:styleId="CM59">
    <w:name w:val="CM59"/>
    <w:basedOn w:val="Default"/>
    <w:next w:val="Default"/>
    <w:rsid w:val="006604A9"/>
    <w:pPr>
      <w:spacing w:after="345"/>
    </w:pPr>
    <w:rPr>
      <w:color w:val="auto"/>
    </w:rPr>
  </w:style>
  <w:style w:type="paragraph" w:customStyle="1" w:styleId="CM13">
    <w:name w:val="CM13"/>
    <w:basedOn w:val="Default"/>
    <w:next w:val="Default"/>
    <w:rsid w:val="006604A9"/>
    <w:rPr>
      <w:color w:val="auto"/>
    </w:rPr>
  </w:style>
  <w:style w:type="character" w:customStyle="1" w:styleId="Sangra2detindependienteCar">
    <w:name w:val="Sangría 2 de t. independiente Car"/>
    <w:link w:val="Sangra2detindependiente"/>
    <w:rsid w:val="005B175B"/>
    <w:rPr>
      <w:rFonts w:eastAsia="MS Mincho"/>
      <w:sz w:val="22"/>
      <w:szCs w:val="24"/>
    </w:rPr>
  </w:style>
  <w:style w:type="paragraph" w:styleId="Textodeglobo">
    <w:name w:val="Balloon Text"/>
    <w:basedOn w:val="Normal"/>
    <w:link w:val="TextodegloboCar"/>
    <w:rsid w:val="00210541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rsid w:val="00210541"/>
    <w:rPr>
      <w:rFonts w:ascii="Tahoma" w:hAnsi="Tahoma" w:cs="Tahoma"/>
      <w:sz w:val="16"/>
      <w:szCs w:val="16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9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8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logos%20y%20Documentos%20de%20la%20Empresa%20en%20192.168.0.170\Plantilla%20de%20Papel%20Mebretado%20SIAM%20soft.do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CC3B479-86C9-45B3-A301-8B1895493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de Papel Mebretado SIAM soft.dot</Template>
  <TotalTime>845</TotalTime>
  <Pages>1</Pages>
  <Words>819</Words>
  <Characters>4508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INFORMACIÓN GENERAL</vt:lpstr>
    </vt:vector>
  </TitlesOfParts>
  <Company>siamsoft</Company>
  <LinksUpToDate>false</LinksUpToDate>
  <CharactersWithSpaces>5317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INFORMACIÓN GENERAL</dc:title>
  <dc:subject/>
  <dc:creator>NOVA</dc:creator>
  <cp:keywords/>
  <cp:lastModifiedBy>SIAM</cp:lastModifiedBy>
  <cp:revision>49</cp:revision>
  <cp:lastPrinted>2024-06-28T20:22:00Z</cp:lastPrinted>
  <dcterms:created xsi:type="dcterms:W3CDTF">2021-05-20T16:04:00Z</dcterms:created>
  <dcterms:modified xsi:type="dcterms:W3CDTF">2025-10-02T22:35:00Z</dcterms:modified>
</cp:coreProperties>
</file>